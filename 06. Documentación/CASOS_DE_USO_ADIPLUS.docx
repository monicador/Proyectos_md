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95AB" w14:textId="6BBC1F5F" w:rsidR="00BE3B41" w:rsidRPr="006C00D9" w:rsidRDefault="00BE3B41" w:rsidP="002A0F12">
      <w:pPr>
        <w:pStyle w:val="Ttulo3"/>
        <w:rPr>
          <w:rFonts w:ascii="Times New Roman" w:hAnsi="Times New Roman" w:cs="Times New Roman"/>
          <w:lang w:val="es-ES"/>
        </w:rPr>
      </w:pPr>
      <w:bookmarkStart w:id="0" w:name="_Toc77242296"/>
      <w:r w:rsidRPr="006C00D9">
        <w:rPr>
          <w:rFonts w:ascii="Times New Roman" w:hAnsi="Times New Roman" w:cs="Times New Roman"/>
          <w:lang w:val="es-ES"/>
        </w:rPr>
        <w:t>Modelo de Casos de Uso</w:t>
      </w:r>
      <w:bookmarkEnd w:id="0"/>
    </w:p>
    <w:p w14:paraId="6A2795B0" w14:textId="77777777" w:rsidR="005048B6" w:rsidRPr="006C00D9" w:rsidRDefault="005048B6" w:rsidP="001561AE">
      <w:pPr>
        <w:rPr>
          <w:rFonts w:ascii="Times New Roman" w:hAnsi="Times New Roman"/>
        </w:rPr>
      </w:pPr>
    </w:p>
    <w:p w14:paraId="6A2795B1" w14:textId="20A7C95D" w:rsidR="005048B6" w:rsidRPr="006C00D9" w:rsidRDefault="00F45F64" w:rsidP="008D3EB5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14496BF" wp14:editId="4D6B18EB">
            <wp:extent cx="5095875" cy="58197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95CE" w14:textId="351C855D" w:rsidR="00930F5C" w:rsidRDefault="00930F5C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A2795CF" w14:textId="2ABB68B8" w:rsidR="00E92AD1" w:rsidRPr="00B250A0" w:rsidRDefault="00E92AD1" w:rsidP="00E92AD1">
      <w:pPr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CU-01: "</w:t>
      </w:r>
      <w:r w:rsidR="00983F27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Iniciar sesión</w:t>
      </w: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"</w:t>
      </w:r>
    </w:p>
    <w:p w14:paraId="32D60047" w14:textId="77777777" w:rsidR="00983F27" w:rsidRDefault="00983F27" w:rsidP="00E92AD1">
      <w:pPr>
        <w:rPr>
          <w:rFonts w:ascii="Times New Roman" w:hAnsi="Times New Roman"/>
          <w:sz w:val="22"/>
        </w:rPr>
      </w:pPr>
    </w:p>
    <w:p w14:paraId="6A2795D1" w14:textId="19001298" w:rsidR="00E92AD1" w:rsidRDefault="00983F27" w:rsidP="00E92AD1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El usuario digita nombre de usuario y contraseña para ingresar al sistema</w:t>
      </w:r>
    </w:p>
    <w:p w14:paraId="7957F46A" w14:textId="77777777" w:rsidR="00983F27" w:rsidRPr="006C00D9" w:rsidRDefault="00983F27" w:rsidP="00E92AD1">
      <w:pPr>
        <w:rPr>
          <w:rFonts w:ascii="Times New Roman" w:hAnsi="Times New Roman"/>
          <w:sz w:val="22"/>
        </w:rPr>
      </w:pP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9"/>
        <w:gridCol w:w="2693"/>
        <w:gridCol w:w="4651"/>
      </w:tblGrid>
      <w:tr w:rsidR="00E92AD1" w:rsidRPr="006C00D9" w14:paraId="6A2795D4" w14:textId="77777777" w:rsidTr="00101DCA">
        <w:tc>
          <w:tcPr>
            <w:tcW w:w="1959" w:type="dxa"/>
            <w:shd w:val="clear" w:color="auto" w:fill="BFBFBF"/>
          </w:tcPr>
          <w:p w14:paraId="6A2795D2" w14:textId="77777777" w:rsidR="00E92AD1" w:rsidRPr="006C00D9" w:rsidRDefault="00E92AD1" w:rsidP="0059064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Iniciador</w:t>
            </w:r>
          </w:p>
        </w:tc>
        <w:tc>
          <w:tcPr>
            <w:tcW w:w="7344" w:type="dxa"/>
            <w:gridSpan w:val="2"/>
          </w:tcPr>
          <w:p w14:paraId="6A2795D3" w14:textId="01666E04" w:rsidR="00E92AD1" w:rsidRPr="00930F5C" w:rsidRDefault="00983F27" w:rsidP="0059064C">
            <w:pPr>
              <w:rPr>
                <w:rFonts w:ascii="Times New Roman" w:hAnsi="Times New Roman"/>
                <w:sz w:val="22"/>
                <w:szCs w:val="22"/>
              </w:rPr>
            </w:pPr>
            <w:r w:rsidRPr="00930F5C">
              <w:rPr>
                <w:rFonts w:ascii="Times New Roman" w:hAnsi="Times New Roman"/>
                <w:sz w:val="22"/>
                <w:szCs w:val="22"/>
              </w:rPr>
              <w:t>Administrador</w:t>
            </w:r>
          </w:p>
        </w:tc>
      </w:tr>
      <w:tr w:rsidR="00E92AD1" w:rsidRPr="006C00D9" w14:paraId="6A2795D7" w14:textId="77777777" w:rsidTr="00101DCA">
        <w:tc>
          <w:tcPr>
            <w:tcW w:w="1959" w:type="dxa"/>
            <w:shd w:val="clear" w:color="auto" w:fill="BFBFBF"/>
          </w:tcPr>
          <w:p w14:paraId="6A2795D5" w14:textId="77777777" w:rsidR="00E92AD1" w:rsidRPr="006C00D9" w:rsidRDefault="00E92AD1" w:rsidP="0059064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Otros actores</w:t>
            </w:r>
          </w:p>
        </w:tc>
        <w:tc>
          <w:tcPr>
            <w:tcW w:w="7344" w:type="dxa"/>
            <w:gridSpan w:val="2"/>
          </w:tcPr>
          <w:p w14:paraId="6A2795D6" w14:textId="608327F7" w:rsidR="00E92AD1" w:rsidRPr="00930F5C" w:rsidRDefault="00951912" w:rsidP="0059064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</w:t>
            </w:r>
            <w:r w:rsidRPr="00930F5C">
              <w:rPr>
                <w:rFonts w:ascii="Times New Roman" w:hAnsi="Times New Roman"/>
                <w:sz w:val="22"/>
                <w:szCs w:val="22"/>
              </w:rPr>
              <w:t>adicador y auditor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y s</w:t>
            </w:r>
            <w:r w:rsidR="00983F27" w:rsidRPr="00930F5C">
              <w:rPr>
                <w:rFonts w:ascii="Times New Roman" w:hAnsi="Times New Roman"/>
                <w:sz w:val="22"/>
                <w:szCs w:val="22"/>
              </w:rPr>
              <w:t>istema</w:t>
            </w:r>
            <w:r w:rsidR="00E92AD1" w:rsidRPr="00930F5C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E92AD1" w:rsidRPr="006C00D9" w14:paraId="6A2795DA" w14:textId="77777777" w:rsidTr="00101DCA">
        <w:tc>
          <w:tcPr>
            <w:tcW w:w="1959" w:type="dxa"/>
            <w:shd w:val="clear" w:color="auto" w:fill="BFBFBF"/>
          </w:tcPr>
          <w:p w14:paraId="6A2795D8" w14:textId="77777777" w:rsidR="00E92AD1" w:rsidRPr="006C00D9" w:rsidRDefault="00E92AD1" w:rsidP="0059064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Precondiciones</w:t>
            </w:r>
          </w:p>
        </w:tc>
        <w:tc>
          <w:tcPr>
            <w:tcW w:w="7344" w:type="dxa"/>
            <w:gridSpan w:val="2"/>
          </w:tcPr>
          <w:p w14:paraId="6A2795D9" w14:textId="0C650E63" w:rsidR="00E92AD1" w:rsidRPr="00930F5C" w:rsidRDefault="00983F27" w:rsidP="001878F7">
            <w:pPr>
              <w:rPr>
                <w:rFonts w:ascii="Times New Roman" w:hAnsi="Times New Roman"/>
                <w:sz w:val="22"/>
                <w:szCs w:val="22"/>
              </w:rPr>
            </w:pPr>
            <w:r w:rsidRPr="00930F5C">
              <w:rPr>
                <w:rFonts w:ascii="Times New Roman" w:hAnsi="Times New Roman"/>
                <w:sz w:val="22"/>
                <w:szCs w:val="22"/>
              </w:rPr>
              <w:t>El usuario estará creado en el sistema con un nombre de usuario y contraseña</w:t>
            </w:r>
          </w:p>
        </w:tc>
      </w:tr>
      <w:tr w:rsidR="00E92AD1" w:rsidRPr="006C00D9" w14:paraId="6A2795DC" w14:textId="77777777" w:rsidTr="00101DCA">
        <w:tc>
          <w:tcPr>
            <w:tcW w:w="9303" w:type="dxa"/>
            <w:gridSpan w:val="3"/>
            <w:shd w:val="clear" w:color="auto" w:fill="BFBFBF"/>
          </w:tcPr>
          <w:p w14:paraId="6A2795DB" w14:textId="77777777" w:rsidR="00E92AD1" w:rsidRPr="006C00D9" w:rsidRDefault="00E92AD1" w:rsidP="0059064C">
            <w:pPr>
              <w:jc w:val="center"/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básico</w:t>
            </w:r>
          </w:p>
        </w:tc>
      </w:tr>
      <w:tr w:rsidR="00E92AD1" w:rsidRPr="006C00D9" w14:paraId="6A2795DF" w14:textId="77777777" w:rsidTr="00101DCA">
        <w:tc>
          <w:tcPr>
            <w:tcW w:w="4652" w:type="dxa"/>
            <w:gridSpan w:val="2"/>
            <w:shd w:val="clear" w:color="auto" w:fill="BFBFBF"/>
          </w:tcPr>
          <w:p w14:paraId="6A2795DD" w14:textId="77777777" w:rsidR="00E92AD1" w:rsidRPr="006C00D9" w:rsidRDefault="00E92AD1" w:rsidP="0059064C">
            <w:pPr>
              <w:jc w:val="center"/>
              <w:rPr>
                <w:rFonts w:ascii="Times New Roman" w:hAnsi="Times New Roman"/>
                <w:b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b/>
                <w:sz w:val="22"/>
                <w:lang w:val="es-MX"/>
              </w:rPr>
              <w:t>Actor</w:t>
            </w:r>
          </w:p>
        </w:tc>
        <w:tc>
          <w:tcPr>
            <w:tcW w:w="4651" w:type="dxa"/>
            <w:shd w:val="clear" w:color="auto" w:fill="BFBFBF"/>
          </w:tcPr>
          <w:p w14:paraId="6A2795DE" w14:textId="77777777" w:rsidR="00E92AD1" w:rsidRPr="006C00D9" w:rsidRDefault="00E92AD1" w:rsidP="0059064C">
            <w:pPr>
              <w:jc w:val="center"/>
              <w:rPr>
                <w:rFonts w:ascii="Times New Roman" w:hAnsi="Times New Roman"/>
                <w:b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b/>
                <w:sz w:val="22"/>
                <w:lang w:val="es-MX"/>
              </w:rPr>
              <w:t>Sistema</w:t>
            </w:r>
          </w:p>
        </w:tc>
      </w:tr>
      <w:tr w:rsidR="00930F5C" w:rsidRPr="006C00D9" w14:paraId="6A2795E2" w14:textId="77777777" w:rsidTr="00101DCA">
        <w:tc>
          <w:tcPr>
            <w:tcW w:w="4652" w:type="dxa"/>
            <w:gridSpan w:val="2"/>
          </w:tcPr>
          <w:p w14:paraId="6A2795E0" w14:textId="409AA2C3" w:rsidR="00930F5C" w:rsidRPr="006C00D9" w:rsidRDefault="00930F5C" w:rsidP="00930F5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 xml:space="preserve">1. </w:t>
            </w:r>
            <w:r w:rsidRPr="00930F5C">
              <w:rPr>
                <w:rFonts w:ascii="Times New Roman" w:hAnsi="Times New Roman"/>
                <w:b/>
                <w:bCs/>
                <w:sz w:val="22"/>
                <w:lang w:val="es-MX"/>
              </w:rPr>
              <w:t>Administrador</w:t>
            </w:r>
            <w:r>
              <w:rPr>
                <w:rFonts w:ascii="Times New Roman" w:hAnsi="Times New Roman"/>
                <w:sz w:val="22"/>
                <w:lang w:val="es-MX"/>
              </w:rPr>
              <w:t>:</w:t>
            </w:r>
          </w:p>
        </w:tc>
        <w:tc>
          <w:tcPr>
            <w:tcW w:w="4651" w:type="dxa"/>
          </w:tcPr>
          <w:p w14:paraId="6A2795E1" w14:textId="060D7B4E" w:rsidR="00930F5C" w:rsidRPr="006C00D9" w:rsidRDefault="00930F5C" w:rsidP="00930F5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3. </w:t>
            </w:r>
            <w:r w:rsidRPr="00930F5C">
              <w:rPr>
                <w:rFonts w:ascii="Times New Roman" w:hAnsi="Times New Roman"/>
                <w:b/>
                <w:bCs/>
                <w:sz w:val="22"/>
                <w:lang w:val="es-MX"/>
              </w:rPr>
              <w:t>Auditor</w:t>
            </w:r>
          </w:p>
        </w:tc>
      </w:tr>
      <w:tr w:rsidR="00930F5C" w:rsidRPr="006C00D9" w14:paraId="6A2795E5" w14:textId="77777777" w:rsidTr="00101DCA">
        <w:tc>
          <w:tcPr>
            <w:tcW w:w="4652" w:type="dxa"/>
            <w:gridSpan w:val="2"/>
          </w:tcPr>
          <w:p w14:paraId="6A2795E3" w14:textId="6404BB13" w:rsidR="00930F5C" w:rsidRPr="006C00D9" w:rsidRDefault="00930F5C" w:rsidP="00930F5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Digita nombre de usuario y contraseña</w:t>
            </w:r>
          </w:p>
        </w:tc>
        <w:tc>
          <w:tcPr>
            <w:tcW w:w="4651" w:type="dxa"/>
          </w:tcPr>
          <w:p w14:paraId="6A2795E4" w14:textId="4E4011C3" w:rsidR="00930F5C" w:rsidRPr="006C00D9" w:rsidRDefault="00930F5C" w:rsidP="00930F5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Digita nombre de usuario y contraseña</w:t>
            </w:r>
          </w:p>
        </w:tc>
      </w:tr>
      <w:tr w:rsidR="00930F5C" w:rsidRPr="006C00D9" w14:paraId="6A2795E8" w14:textId="77777777" w:rsidTr="00101DCA">
        <w:tc>
          <w:tcPr>
            <w:tcW w:w="4652" w:type="dxa"/>
            <w:gridSpan w:val="2"/>
          </w:tcPr>
          <w:p w14:paraId="6A2795E6" w14:textId="78D18D20" w:rsidR="00930F5C" w:rsidRPr="006C00D9" w:rsidRDefault="00930F5C" w:rsidP="00930F5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Da </w:t>
            </w:r>
            <w:proofErr w:type="spellStart"/>
            <w:r>
              <w:rPr>
                <w:rFonts w:ascii="Times New Roman" w:hAnsi="Times New Roman"/>
                <w:sz w:val="22"/>
                <w:lang w:val="es-MX"/>
              </w:rPr>
              <w:t>click</w:t>
            </w:r>
            <w:proofErr w:type="spellEnd"/>
            <w:r>
              <w:rPr>
                <w:rFonts w:ascii="Times New Roman" w:hAnsi="Times New Roman"/>
                <w:sz w:val="22"/>
                <w:lang w:val="es-MX"/>
              </w:rPr>
              <w:t xml:space="preserve"> en el botón de acceso </w:t>
            </w:r>
          </w:p>
        </w:tc>
        <w:tc>
          <w:tcPr>
            <w:tcW w:w="4651" w:type="dxa"/>
          </w:tcPr>
          <w:p w14:paraId="6A2795E7" w14:textId="0AF6490C" w:rsidR="00930F5C" w:rsidRPr="006C00D9" w:rsidRDefault="00930F5C" w:rsidP="00930F5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Da </w:t>
            </w:r>
            <w:proofErr w:type="spellStart"/>
            <w:r>
              <w:rPr>
                <w:rFonts w:ascii="Times New Roman" w:hAnsi="Times New Roman"/>
                <w:sz w:val="22"/>
                <w:lang w:val="es-MX"/>
              </w:rPr>
              <w:t>click</w:t>
            </w:r>
            <w:proofErr w:type="spellEnd"/>
            <w:r>
              <w:rPr>
                <w:rFonts w:ascii="Times New Roman" w:hAnsi="Times New Roman"/>
                <w:sz w:val="22"/>
                <w:lang w:val="es-MX"/>
              </w:rPr>
              <w:t xml:space="preserve"> en el botón de acceso </w:t>
            </w:r>
          </w:p>
        </w:tc>
      </w:tr>
      <w:tr w:rsidR="00930F5C" w:rsidRPr="006C00D9" w14:paraId="6A2795EB" w14:textId="77777777" w:rsidTr="00101DCA">
        <w:tc>
          <w:tcPr>
            <w:tcW w:w="4652" w:type="dxa"/>
            <w:gridSpan w:val="2"/>
          </w:tcPr>
          <w:p w14:paraId="6A2795E9" w14:textId="4E7ED570" w:rsidR="00930F5C" w:rsidRPr="006C00D9" w:rsidRDefault="00930F5C" w:rsidP="00930F5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2</w:t>
            </w:r>
            <w:r w:rsidRPr="006C00D9">
              <w:rPr>
                <w:rFonts w:ascii="Times New Roman" w:hAnsi="Times New Roman"/>
                <w:sz w:val="22"/>
                <w:lang w:val="es-MX"/>
              </w:rPr>
              <w:t xml:space="preserve">. </w:t>
            </w:r>
            <w:r w:rsidRPr="00930F5C">
              <w:rPr>
                <w:rFonts w:ascii="Times New Roman" w:hAnsi="Times New Roman"/>
                <w:b/>
                <w:bCs/>
                <w:sz w:val="22"/>
                <w:lang w:val="es-MX"/>
              </w:rPr>
              <w:t>Radicador</w:t>
            </w:r>
            <w:r>
              <w:rPr>
                <w:rFonts w:ascii="Times New Roman" w:hAnsi="Times New Roman"/>
                <w:sz w:val="22"/>
                <w:lang w:val="es-MX"/>
              </w:rPr>
              <w:t>:</w:t>
            </w:r>
          </w:p>
        </w:tc>
        <w:tc>
          <w:tcPr>
            <w:tcW w:w="4651" w:type="dxa"/>
          </w:tcPr>
          <w:p w14:paraId="6A2795EA" w14:textId="255D17B8" w:rsidR="00930F5C" w:rsidRPr="006C00D9" w:rsidRDefault="00930F5C" w:rsidP="00930F5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4. </w:t>
            </w:r>
            <w:r w:rsidRPr="00930F5C">
              <w:rPr>
                <w:rFonts w:ascii="Times New Roman" w:hAnsi="Times New Roman"/>
                <w:b/>
                <w:bCs/>
                <w:sz w:val="22"/>
                <w:lang w:val="es-MX"/>
              </w:rPr>
              <w:t>Sistema</w:t>
            </w:r>
          </w:p>
        </w:tc>
      </w:tr>
      <w:tr w:rsidR="00930F5C" w:rsidRPr="006C00D9" w14:paraId="6A2795EE" w14:textId="77777777" w:rsidTr="00101DCA">
        <w:tc>
          <w:tcPr>
            <w:tcW w:w="4652" w:type="dxa"/>
            <w:gridSpan w:val="2"/>
          </w:tcPr>
          <w:p w14:paraId="6A2795EC" w14:textId="36252C14" w:rsidR="00930F5C" w:rsidRPr="006C00D9" w:rsidRDefault="00930F5C" w:rsidP="00930F5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Digita nombre de usuario y contraseña</w:t>
            </w:r>
          </w:p>
        </w:tc>
        <w:tc>
          <w:tcPr>
            <w:tcW w:w="4651" w:type="dxa"/>
          </w:tcPr>
          <w:p w14:paraId="6A2795ED" w14:textId="50C93DAF" w:rsidR="00930F5C" w:rsidRPr="006C00D9" w:rsidRDefault="00DD5C46" w:rsidP="00930F5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Valida datos de usuario</w:t>
            </w:r>
          </w:p>
        </w:tc>
      </w:tr>
      <w:tr w:rsidR="00DD5C46" w:rsidRPr="006C00D9" w14:paraId="4C781077" w14:textId="77777777" w:rsidTr="00101DCA">
        <w:tc>
          <w:tcPr>
            <w:tcW w:w="4652" w:type="dxa"/>
            <w:gridSpan w:val="2"/>
          </w:tcPr>
          <w:p w14:paraId="53DF77C1" w14:textId="3BBEF564" w:rsidR="00DD5C46" w:rsidRDefault="00DD5C46" w:rsidP="00DD5C46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Da </w:t>
            </w:r>
            <w:proofErr w:type="spellStart"/>
            <w:r>
              <w:rPr>
                <w:rFonts w:ascii="Times New Roman" w:hAnsi="Times New Roman"/>
                <w:sz w:val="22"/>
                <w:lang w:val="es-MX"/>
              </w:rPr>
              <w:t>click</w:t>
            </w:r>
            <w:proofErr w:type="spellEnd"/>
            <w:r>
              <w:rPr>
                <w:rFonts w:ascii="Times New Roman" w:hAnsi="Times New Roman"/>
                <w:sz w:val="22"/>
                <w:lang w:val="es-MX"/>
              </w:rPr>
              <w:t xml:space="preserve"> en el botón de acceso</w:t>
            </w:r>
          </w:p>
        </w:tc>
        <w:tc>
          <w:tcPr>
            <w:tcW w:w="4651" w:type="dxa"/>
          </w:tcPr>
          <w:p w14:paraId="3F020B4B" w14:textId="3D578F0A" w:rsidR="00DD5C46" w:rsidRDefault="00DD5C46" w:rsidP="00DD5C46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Permite el acceso al sistema si los datos de usuario son correctos</w:t>
            </w:r>
          </w:p>
        </w:tc>
      </w:tr>
      <w:tr w:rsidR="00DD5C46" w:rsidRPr="006C00D9" w14:paraId="6A2795F1" w14:textId="77777777" w:rsidTr="00101DCA">
        <w:tc>
          <w:tcPr>
            <w:tcW w:w="4652" w:type="dxa"/>
            <w:gridSpan w:val="2"/>
          </w:tcPr>
          <w:p w14:paraId="6A2795EF" w14:textId="77777777" w:rsidR="00DD5C46" w:rsidRPr="006C00D9" w:rsidRDefault="00DD5C46" w:rsidP="00DD5C46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  <w:tc>
          <w:tcPr>
            <w:tcW w:w="4651" w:type="dxa"/>
          </w:tcPr>
          <w:p w14:paraId="6A2795F0" w14:textId="6317461A" w:rsidR="00DD5C46" w:rsidRPr="006C00D9" w:rsidRDefault="00DD5C46" w:rsidP="00DD5C46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Rechaza el acceso al sistema si los datos de usuario son incorrectos</w:t>
            </w:r>
          </w:p>
        </w:tc>
      </w:tr>
      <w:tr w:rsidR="00DD5C46" w:rsidRPr="006C00D9" w14:paraId="6A2795F4" w14:textId="77777777" w:rsidTr="00101DCA">
        <w:tc>
          <w:tcPr>
            <w:tcW w:w="1959" w:type="dxa"/>
            <w:shd w:val="clear" w:color="auto" w:fill="BFBFBF"/>
          </w:tcPr>
          <w:p w14:paraId="6A2795F2" w14:textId="77777777" w:rsidR="00DD5C46" w:rsidRPr="006C00D9" w:rsidRDefault="00DD5C46" w:rsidP="00DD5C46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1</w:t>
            </w:r>
          </w:p>
        </w:tc>
        <w:tc>
          <w:tcPr>
            <w:tcW w:w="7344" w:type="dxa"/>
            <w:gridSpan w:val="2"/>
          </w:tcPr>
          <w:p w14:paraId="6A2795F3" w14:textId="5FB982DC" w:rsidR="00DD5C46" w:rsidRPr="00101DCA" w:rsidRDefault="00DD5C46" w:rsidP="00DD5C4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 los datos de acceso son incorrectos el sistema enviará un mensaje de error y seguirá en la interfaz de inicio sesión</w:t>
            </w:r>
          </w:p>
        </w:tc>
      </w:tr>
      <w:tr w:rsidR="00DD5C46" w:rsidRPr="006C00D9" w14:paraId="6A2795F7" w14:textId="77777777" w:rsidTr="00101DCA">
        <w:tc>
          <w:tcPr>
            <w:tcW w:w="1959" w:type="dxa"/>
            <w:shd w:val="clear" w:color="auto" w:fill="BFBFBF"/>
          </w:tcPr>
          <w:p w14:paraId="6A2795F5" w14:textId="77777777" w:rsidR="00DD5C46" w:rsidRPr="006C00D9" w:rsidRDefault="00DD5C46" w:rsidP="00DD5C46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2</w:t>
            </w:r>
          </w:p>
        </w:tc>
        <w:tc>
          <w:tcPr>
            <w:tcW w:w="7344" w:type="dxa"/>
            <w:gridSpan w:val="2"/>
          </w:tcPr>
          <w:p w14:paraId="6A2795F6" w14:textId="77777777" w:rsidR="00DD5C46" w:rsidRPr="006C00D9" w:rsidRDefault="00DD5C46" w:rsidP="00DD5C46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DD5C46" w:rsidRPr="006C00D9" w14:paraId="6A2795FA" w14:textId="77777777" w:rsidTr="00101DCA">
        <w:tc>
          <w:tcPr>
            <w:tcW w:w="1959" w:type="dxa"/>
            <w:shd w:val="clear" w:color="auto" w:fill="BFBFBF"/>
          </w:tcPr>
          <w:p w14:paraId="6A2795F8" w14:textId="77777777" w:rsidR="00DD5C46" w:rsidRPr="006C00D9" w:rsidRDefault="00DD5C46" w:rsidP="00DD5C46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...</w:t>
            </w:r>
          </w:p>
        </w:tc>
        <w:tc>
          <w:tcPr>
            <w:tcW w:w="7344" w:type="dxa"/>
            <w:gridSpan w:val="2"/>
          </w:tcPr>
          <w:p w14:paraId="6A2795F9" w14:textId="77777777" w:rsidR="00DD5C46" w:rsidRPr="006C00D9" w:rsidRDefault="00DD5C46" w:rsidP="00DD5C46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DD5C46" w:rsidRPr="006C00D9" w14:paraId="6A2795FD" w14:textId="77777777" w:rsidTr="00101DCA">
        <w:tc>
          <w:tcPr>
            <w:tcW w:w="1959" w:type="dxa"/>
            <w:shd w:val="clear" w:color="auto" w:fill="BFBFBF"/>
          </w:tcPr>
          <w:p w14:paraId="6A2795FB" w14:textId="77777777" w:rsidR="00DD5C46" w:rsidRPr="006C00D9" w:rsidRDefault="00DD5C46" w:rsidP="00DD5C46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n</w:t>
            </w:r>
          </w:p>
        </w:tc>
        <w:tc>
          <w:tcPr>
            <w:tcW w:w="7344" w:type="dxa"/>
            <w:gridSpan w:val="2"/>
          </w:tcPr>
          <w:p w14:paraId="6A2795FC" w14:textId="77777777" w:rsidR="00DD5C46" w:rsidRPr="006C00D9" w:rsidRDefault="00DD5C46" w:rsidP="00DD5C46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DD5C46" w:rsidRPr="006C00D9" w14:paraId="6A279600" w14:textId="77777777" w:rsidTr="00101DCA">
        <w:tc>
          <w:tcPr>
            <w:tcW w:w="1959" w:type="dxa"/>
            <w:shd w:val="clear" w:color="auto" w:fill="BFBFBF"/>
          </w:tcPr>
          <w:p w14:paraId="6A2795FE" w14:textId="77777777" w:rsidR="00DD5C46" w:rsidRPr="006C00D9" w:rsidRDefault="00DD5C46" w:rsidP="00DD5C46">
            <w:pPr>
              <w:rPr>
                <w:rFonts w:ascii="Times New Roman" w:hAnsi="Times New Roman"/>
                <w:sz w:val="22"/>
                <w:lang w:val="es-MX"/>
              </w:rPr>
            </w:pPr>
            <w:proofErr w:type="spellStart"/>
            <w:r w:rsidRPr="006C00D9">
              <w:rPr>
                <w:rFonts w:ascii="Times New Roman" w:hAnsi="Times New Roman"/>
                <w:sz w:val="22"/>
                <w:lang w:val="es-MX"/>
              </w:rPr>
              <w:t>Poscondiciones</w:t>
            </w:r>
            <w:proofErr w:type="spellEnd"/>
          </w:p>
        </w:tc>
        <w:tc>
          <w:tcPr>
            <w:tcW w:w="7344" w:type="dxa"/>
            <w:gridSpan w:val="2"/>
          </w:tcPr>
          <w:p w14:paraId="6A2795FF" w14:textId="6128D227" w:rsidR="00DD5C46" w:rsidRPr="00101DCA" w:rsidRDefault="00DD5C46" w:rsidP="00DD5C4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El sistema registra en la base de datos los accesos con fecha de cada uno de los usuarios que inicien una sesión</w:t>
            </w:r>
          </w:p>
        </w:tc>
      </w:tr>
    </w:tbl>
    <w:p w14:paraId="6A279601" w14:textId="1E7EEA75" w:rsidR="00E92AD1" w:rsidRDefault="00E92AD1" w:rsidP="00E92AD1">
      <w:pPr>
        <w:rPr>
          <w:rFonts w:ascii="Times New Roman" w:hAnsi="Times New Roman"/>
        </w:rPr>
      </w:pPr>
    </w:p>
    <w:p w14:paraId="05F55D87" w14:textId="77777777" w:rsidR="00951912" w:rsidRPr="006C00D9" w:rsidRDefault="00951912" w:rsidP="00E92AD1">
      <w:pPr>
        <w:rPr>
          <w:rFonts w:ascii="Times New Roman" w:hAnsi="Times New Roman"/>
        </w:rPr>
      </w:pPr>
    </w:p>
    <w:p w14:paraId="6A279608" w14:textId="39B3B7F7" w:rsidR="00E92AD1" w:rsidRPr="00B250A0" w:rsidRDefault="00E92AD1" w:rsidP="00E92AD1">
      <w:pPr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CU-0</w:t>
      </w:r>
      <w:r w:rsidR="001454EA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"</w:t>
      </w:r>
      <w:r w:rsidR="001454EA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Crear usuario</w:t>
      </w: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"</w:t>
      </w:r>
    </w:p>
    <w:p w14:paraId="74913444" w14:textId="38B90AA9" w:rsidR="00101DCA" w:rsidRPr="006C00D9" w:rsidRDefault="00101DCA" w:rsidP="00101DCA">
      <w:pPr>
        <w:rPr>
          <w:rFonts w:ascii="Times New Roman" w:hAnsi="Times New Roman"/>
        </w:rPr>
      </w:pP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9"/>
        <w:gridCol w:w="2693"/>
        <w:gridCol w:w="4651"/>
      </w:tblGrid>
      <w:tr w:rsidR="00101DCA" w:rsidRPr="006C00D9" w14:paraId="760D0DE2" w14:textId="77777777" w:rsidTr="001454EA">
        <w:tc>
          <w:tcPr>
            <w:tcW w:w="1959" w:type="dxa"/>
            <w:shd w:val="clear" w:color="auto" w:fill="BFBFBF"/>
          </w:tcPr>
          <w:p w14:paraId="018F19A1" w14:textId="77777777" w:rsidR="00101DCA" w:rsidRPr="006C00D9" w:rsidRDefault="00101DCA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Iniciador</w:t>
            </w:r>
          </w:p>
        </w:tc>
        <w:tc>
          <w:tcPr>
            <w:tcW w:w="7344" w:type="dxa"/>
            <w:gridSpan w:val="2"/>
          </w:tcPr>
          <w:p w14:paraId="69D6F1F4" w14:textId="65FC40FF" w:rsidR="00101DCA" w:rsidRPr="00930F5C" w:rsidRDefault="00101DCA" w:rsidP="0027239C">
            <w:pPr>
              <w:rPr>
                <w:rFonts w:ascii="Times New Roman" w:hAnsi="Times New Roman"/>
                <w:sz w:val="22"/>
                <w:szCs w:val="22"/>
              </w:rPr>
            </w:pPr>
            <w:r w:rsidRPr="00930F5C">
              <w:rPr>
                <w:rFonts w:ascii="Times New Roman" w:hAnsi="Times New Roman"/>
                <w:sz w:val="22"/>
                <w:szCs w:val="22"/>
              </w:rPr>
              <w:t>Administrador</w:t>
            </w:r>
          </w:p>
        </w:tc>
      </w:tr>
      <w:tr w:rsidR="00101DCA" w:rsidRPr="006C00D9" w14:paraId="4663DEB8" w14:textId="77777777" w:rsidTr="001454EA">
        <w:tc>
          <w:tcPr>
            <w:tcW w:w="1959" w:type="dxa"/>
            <w:shd w:val="clear" w:color="auto" w:fill="BFBFBF"/>
          </w:tcPr>
          <w:p w14:paraId="6DDA8026" w14:textId="77777777" w:rsidR="00101DCA" w:rsidRPr="006C00D9" w:rsidRDefault="00101DCA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Otros actores</w:t>
            </w:r>
          </w:p>
        </w:tc>
        <w:tc>
          <w:tcPr>
            <w:tcW w:w="7344" w:type="dxa"/>
            <w:gridSpan w:val="2"/>
          </w:tcPr>
          <w:p w14:paraId="7273251E" w14:textId="77777777" w:rsidR="00101DCA" w:rsidRPr="00930F5C" w:rsidRDefault="00101DCA" w:rsidP="0027239C">
            <w:pPr>
              <w:rPr>
                <w:rFonts w:ascii="Times New Roman" w:hAnsi="Times New Roman"/>
                <w:sz w:val="22"/>
                <w:szCs w:val="22"/>
              </w:rPr>
            </w:pPr>
            <w:r w:rsidRPr="00930F5C">
              <w:rPr>
                <w:rFonts w:ascii="Times New Roman" w:hAnsi="Times New Roman"/>
                <w:sz w:val="22"/>
                <w:szCs w:val="22"/>
              </w:rPr>
              <w:t>Sistema.</w:t>
            </w:r>
          </w:p>
        </w:tc>
      </w:tr>
      <w:tr w:rsidR="004B5D11" w:rsidRPr="006C00D9" w14:paraId="5840F6F5" w14:textId="77777777" w:rsidTr="001454EA">
        <w:tc>
          <w:tcPr>
            <w:tcW w:w="1959" w:type="dxa"/>
            <w:shd w:val="clear" w:color="auto" w:fill="BFBFBF"/>
          </w:tcPr>
          <w:p w14:paraId="00640533" w14:textId="77777777" w:rsidR="004B5D11" w:rsidRPr="006C00D9" w:rsidRDefault="004B5D11" w:rsidP="004B5D11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Precondiciones</w:t>
            </w:r>
          </w:p>
        </w:tc>
        <w:tc>
          <w:tcPr>
            <w:tcW w:w="7344" w:type="dxa"/>
            <w:gridSpan w:val="2"/>
          </w:tcPr>
          <w:p w14:paraId="18282C87" w14:textId="24F64AF5" w:rsidR="004B5D11" w:rsidRPr="00930F5C" w:rsidRDefault="004B5D11" w:rsidP="004B5D1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El usuario tendrá rol de administrador</w:t>
            </w:r>
          </w:p>
        </w:tc>
      </w:tr>
      <w:tr w:rsidR="00101DCA" w:rsidRPr="006C00D9" w14:paraId="23FBB95F" w14:textId="77777777" w:rsidTr="001454EA">
        <w:tc>
          <w:tcPr>
            <w:tcW w:w="9303" w:type="dxa"/>
            <w:gridSpan w:val="3"/>
            <w:shd w:val="clear" w:color="auto" w:fill="BFBFBF"/>
          </w:tcPr>
          <w:p w14:paraId="4F4EFAE3" w14:textId="77777777" w:rsidR="00101DCA" w:rsidRPr="006C00D9" w:rsidRDefault="00101DCA" w:rsidP="0027239C">
            <w:pPr>
              <w:jc w:val="center"/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básico</w:t>
            </w:r>
          </w:p>
        </w:tc>
      </w:tr>
      <w:tr w:rsidR="00101DCA" w:rsidRPr="006C00D9" w14:paraId="333085A9" w14:textId="77777777" w:rsidTr="001454EA">
        <w:tc>
          <w:tcPr>
            <w:tcW w:w="4652" w:type="dxa"/>
            <w:gridSpan w:val="2"/>
            <w:shd w:val="clear" w:color="auto" w:fill="BFBFBF"/>
          </w:tcPr>
          <w:p w14:paraId="0B03425D" w14:textId="77777777" w:rsidR="00101DCA" w:rsidRPr="006C00D9" w:rsidRDefault="00101DCA" w:rsidP="0027239C">
            <w:pPr>
              <w:jc w:val="center"/>
              <w:rPr>
                <w:rFonts w:ascii="Times New Roman" w:hAnsi="Times New Roman"/>
                <w:b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b/>
                <w:sz w:val="22"/>
                <w:lang w:val="es-MX"/>
              </w:rPr>
              <w:t>Actor</w:t>
            </w:r>
          </w:p>
        </w:tc>
        <w:tc>
          <w:tcPr>
            <w:tcW w:w="4651" w:type="dxa"/>
            <w:shd w:val="clear" w:color="auto" w:fill="BFBFBF"/>
          </w:tcPr>
          <w:p w14:paraId="17159CE4" w14:textId="77777777" w:rsidR="00101DCA" w:rsidRPr="006C00D9" w:rsidRDefault="00101DCA" w:rsidP="0027239C">
            <w:pPr>
              <w:jc w:val="center"/>
              <w:rPr>
                <w:rFonts w:ascii="Times New Roman" w:hAnsi="Times New Roman"/>
                <w:b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b/>
                <w:sz w:val="22"/>
                <w:lang w:val="es-MX"/>
              </w:rPr>
              <w:t>Sistema</w:t>
            </w:r>
          </w:p>
        </w:tc>
      </w:tr>
      <w:tr w:rsidR="00AC52FE" w:rsidRPr="006C00D9" w14:paraId="1BFB728E" w14:textId="77777777" w:rsidTr="001454EA">
        <w:tc>
          <w:tcPr>
            <w:tcW w:w="4652" w:type="dxa"/>
            <w:gridSpan w:val="2"/>
          </w:tcPr>
          <w:p w14:paraId="67846C06" w14:textId="77777777" w:rsidR="00AC52FE" w:rsidRPr="006C00D9" w:rsidRDefault="00AC52FE" w:rsidP="00AC52FE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 xml:space="preserve">1. </w:t>
            </w:r>
            <w:r w:rsidRPr="00930F5C">
              <w:rPr>
                <w:rFonts w:ascii="Times New Roman" w:hAnsi="Times New Roman"/>
                <w:b/>
                <w:bCs/>
                <w:sz w:val="22"/>
                <w:lang w:val="es-MX"/>
              </w:rPr>
              <w:t>Administrador</w:t>
            </w:r>
            <w:r>
              <w:rPr>
                <w:rFonts w:ascii="Times New Roman" w:hAnsi="Times New Roman"/>
                <w:sz w:val="22"/>
                <w:lang w:val="es-MX"/>
              </w:rPr>
              <w:t>:</w:t>
            </w:r>
          </w:p>
        </w:tc>
        <w:tc>
          <w:tcPr>
            <w:tcW w:w="4651" w:type="dxa"/>
          </w:tcPr>
          <w:p w14:paraId="5E3114E5" w14:textId="3D2FB3BF" w:rsidR="00AC52FE" w:rsidRPr="006C00D9" w:rsidRDefault="00AC52FE" w:rsidP="00AC52FE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2</w:t>
            </w:r>
            <w:r w:rsidRPr="006C00D9">
              <w:rPr>
                <w:rFonts w:ascii="Times New Roman" w:hAnsi="Times New Roman"/>
                <w:sz w:val="22"/>
                <w:lang w:val="es-MX"/>
              </w:rPr>
              <w:t xml:space="preserve">. </w:t>
            </w:r>
            <w:r>
              <w:rPr>
                <w:rFonts w:ascii="Times New Roman" w:hAnsi="Times New Roman"/>
                <w:b/>
                <w:bCs/>
                <w:sz w:val="22"/>
                <w:lang w:val="es-MX"/>
              </w:rPr>
              <w:t>Sistema</w:t>
            </w:r>
            <w:r>
              <w:rPr>
                <w:rFonts w:ascii="Times New Roman" w:hAnsi="Times New Roman"/>
                <w:sz w:val="22"/>
                <w:lang w:val="es-MX"/>
              </w:rPr>
              <w:t>:</w:t>
            </w:r>
          </w:p>
        </w:tc>
      </w:tr>
      <w:tr w:rsidR="00AC52FE" w:rsidRPr="006C00D9" w14:paraId="4F6F6049" w14:textId="77777777" w:rsidTr="001454EA">
        <w:tc>
          <w:tcPr>
            <w:tcW w:w="4652" w:type="dxa"/>
            <w:gridSpan w:val="2"/>
          </w:tcPr>
          <w:p w14:paraId="18667181" w14:textId="45FC7669" w:rsidR="00AC52FE" w:rsidRPr="006C00D9" w:rsidRDefault="00AC52FE" w:rsidP="00AC52FE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Ingresa al módulo crear usuario</w:t>
            </w:r>
          </w:p>
        </w:tc>
        <w:tc>
          <w:tcPr>
            <w:tcW w:w="4651" w:type="dxa"/>
          </w:tcPr>
          <w:p w14:paraId="2D1D1305" w14:textId="110AB492" w:rsidR="00AC52FE" w:rsidRPr="006C00D9" w:rsidRDefault="00C11B47" w:rsidP="00AC52FE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Valida la información en la base de datos para evitar duplicidad</w:t>
            </w:r>
          </w:p>
        </w:tc>
      </w:tr>
      <w:tr w:rsidR="00AC52FE" w:rsidRPr="006C00D9" w14:paraId="598EA75C" w14:textId="77777777" w:rsidTr="001454EA">
        <w:tc>
          <w:tcPr>
            <w:tcW w:w="4652" w:type="dxa"/>
            <w:gridSpan w:val="2"/>
          </w:tcPr>
          <w:p w14:paraId="7ECDB691" w14:textId="14B895E9" w:rsidR="00AC52FE" w:rsidRPr="006C00D9" w:rsidRDefault="00A0683E" w:rsidP="00AC52FE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Digita los datos de usuario, identificación, nombre completo (nombre, apellidos), rol de usuario</w:t>
            </w:r>
          </w:p>
        </w:tc>
        <w:tc>
          <w:tcPr>
            <w:tcW w:w="4651" w:type="dxa"/>
          </w:tcPr>
          <w:p w14:paraId="34E1E804" w14:textId="3C42B19B" w:rsidR="00AC52FE" w:rsidRPr="006C00D9" w:rsidRDefault="00C11B47" w:rsidP="00AC52FE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Almacena en la base de datos la solicitud enviada del usuario creado</w:t>
            </w:r>
          </w:p>
        </w:tc>
      </w:tr>
      <w:tr w:rsidR="00AC52FE" w:rsidRPr="006C00D9" w14:paraId="0DCF2622" w14:textId="77777777" w:rsidTr="001454EA">
        <w:tc>
          <w:tcPr>
            <w:tcW w:w="4652" w:type="dxa"/>
            <w:gridSpan w:val="2"/>
          </w:tcPr>
          <w:p w14:paraId="50B76051" w14:textId="4668A983" w:rsidR="00AC52FE" w:rsidRPr="006C00D9" w:rsidRDefault="00A0683E" w:rsidP="00AC52FE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Da </w:t>
            </w:r>
            <w:proofErr w:type="spellStart"/>
            <w:r>
              <w:rPr>
                <w:rFonts w:ascii="Times New Roman" w:hAnsi="Times New Roman"/>
                <w:sz w:val="22"/>
                <w:lang w:val="es-MX"/>
              </w:rPr>
              <w:t>click</w:t>
            </w:r>
            <w:proofErr w:type="spellEnd"/>
            <w:r>
              <w:rPr>
                <w:rFonts w:ascii="Times New Roman" w:hAnsi="Times New Roman"/>
                <w:sz w:val="22"/>
                <w:lang w:val="es-MX"/>
              </w:rPr>
              <w:t xml:space="preserve"> en el botón de acceso</w:t>
            </w:r>
          </w:p>
        </w:tc>
        <w:tc>
          <w:tcPr>
            <w:tcW w:w="4651" w:type="dxa"/>
          </w:tcPr>
          <w:p w14:paraId="25F6F2D9" w14:textId="5096CC97" w:rsidR="00AC52FE" w:rsidRPr="006C00D9" w:rsidRDefault="00AC52FE" w:rsidP="00AC52FE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AC52FE" w:rsidRPr="006C00D9" w14:paraId="1157997D" w14:textId="77777777" w:rsidTr="001454EA">
        <w:tc>
          <w:tcPr>
            <w:tcW w:w="4652" w:type="dxa"/>
            <w:gridSpan w:val="2"/>
          </w:tcPr>
          <w:p w14:paraId="5EF69BC6" w14:textId="77D6AAF6" w:rsidR="00AC52FE" w:rsidRPr="006C00D9" w:rsidRDefault="00AC52FE" w:rsidP="00AC52FE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  <w:tc>
          <w:tcPr>
            <w:tcW w:w="4651" w:type="dxa"/>
          </w:tcPr>
          <w:p w14:paraId="35C2E853" w14:textId="4433A322" w:rsidR="00AC52FE" w:rsidRPr="006C00D9" w:rsidRDefault="00AC52FE" w:rsidP="00AC52FE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AC52FE" w:rsidRPr="006C00D9" w14:paraId="1D1AD9D7" w14:textId="77777777" w:rsidTr="001454EA">
        <w:tc>
          <w:tcPr>
            <w:tcW w:w="4652" w:type="dxa"/>
            <w:gridSpan w:val="2"/>
          </w:tcPr>
          <w:p w14:paraId="68A80203" w14:textId="01698F2A" w:rsidR="00AC52FE" w:rsidRDefault="00AC52FE" w:rsidP="00AC52FE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  <w:tc>
          <w:tcPr>
            <w:tcW w:w="4651" w:type="dxa"/>
          </w:tcPr>
          <w:p w14:paraId="10621060" w14:textId="0C0626DF" w:rsidR="00AC52FE" w:rsidRDefault="00AC52FE" w:rsidP="00AC52FE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AC52FE" w:rsidRPr="006C00D9" w14:paraId="590FB97F" w14:textId="77777777" w:rsidTr="001454EA">
        <w:tc>
          <w:tcPr>
            <w:tcW w:w="4652" w:type="dxa"/>
            <w:gridSpan w:val="2"/>
          </w:tcPr>
          <w:p w14:paraId="2A23D1F7" w14:textId="77777777" w:rsidR="00AC52FE" w:rsidRPr="006C00D9" w:rsidRDefault="00AC52FE" w:rsidP="00AC52FE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  <w:tc>
          <w:tcPr>
            <w:tcW w:w="4651" w:type="dxa"/>
          </w:tcPr>
          <w:p w14:paraId="3B3AC7CC" w14:textId="77777777" w:rsidR="00AC52FE" w:rsidRPr="006C00D9" w:rsidRDefault="00AC52FE" w:rsidP="00AC52FE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AC52FE" w:rsidRPr="006C00D9" w14:paraId="78D54D3D" w14:textId="77777777" w:rsidTr="001454EA">
        <w:tc>
          <w:tcPr>
            <w:tcW w:w="1959" w:type="dxa"/>
            <w:shd w:val="clear" w:color="auto" w:fill="BFBFBF"/>
          </w:tcPr>
          <w:p w14:paraId="4B4C158D" w14:textId="77777777" w:rsidR="00AC52FE" w:rsidRPr="006C00D9" w:rsidRDefault="00AC52FE" w:rsidP="00AC52FE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1</w:t>
            </w:r>
          </w:p>
        </w:tc>
        <w:tc>
          <w:tcPr>
            <w:tcW w:w="7344" w:type="dxa"/>
            <w:gridSpan w:val="2"/>
          </w:tcPr>
          <w:p w14:paraId="40E3A8F3" w14:textId="5E418C3E" w:rsidR="00AC52FE" w:rsidRPr="00101DCA" w:rsidRDefault="00C11B47" w:rsidP="00AC52F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 el documento de identidad ya existe, envía un mensaje informando que el usuario ya se ha creado con anterioridad</w:t>
            </w:r>
          </w:p>
        </w:tc>
      </w:tr>
      <w:tr w:rsidR="00AC52FE" w:rsidRPr="006C00D9" w14:paraId="2C04BB1A" w14:textId="77777777" w:rsidTr="001454EA">
        <w:tc>
          <w:tcPr>
            <w:tcW w:w="1959" w:type="dxa"/>
            <w:shd w:val="clear" w:color="auto" w:fill="BFBFBF"/>
          </w:tcPr>
          <w:p w14:paraId="2A010AA2" w14:textId="77777777" w:rsidR="00AC52FE" w:rsidRPr="006C00D9" w:rsidRDefault="00AC52FE" w:rsidP="00AC52FE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2</w:t>
            </w:r>
          </w:p>
        </w:tc>
        <w:tc>
          <w:tcPr>
            <w:tcW w:w="7344" w:type="dxa"/>
            <w:gridSpan w:val="2"/>
          </w:tcPr>
          <w:p w14:paraId="0501AADE" w14:textId="77777777" w:rsidR="00AC52FE" w:rsidRPr="006C00D9" w:rsidRDefault="00AC52FE" w:rsidP="00AC52FE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AC52FE" w:rsidRPr="006C00D9" w14:paraId="76EDF0DC" w14:textId="77777777" w:rsidTr="001454EA">
        <w:tc>
          <w:tcPr>
            <w:tcW w:w="1959" w:type="dxa"/>
            <w:shd w:val="clear" w:color="auto" w:fill="BFBFBF"/>
          </w:tcPr>
          <w:p w14:paraId="4C8A8D9D" w14:textId="77777777" w:rsidR="00AC52FE" w:rsidRPr="006C00D9" w:rsidRDefault="00AC52FE" w:rsidP="00AC52FE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...</w:t>
            </w:r>
          </w:p>
        </w:tc>
        <w:tc>
          <w:tcPr>
            <w:tcW w:w="7344" w:type="dxa"/>
            <w:gridSpan w:val="2"/>
          </w:tcPr>
          <w:p w14:paraId="7A67B093" w14:textId="77777777" w:rsidR="00AC52FE" w:rsidRPr="006C00D9" w:rsidRDefault="00AC52FE" w:rsidP="00AC52FE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AC52FE" w:rsidRPr="006C00D9" w14:paraId="307A4124" w14:textId="77777777" w:rsidTr="001454EA">
        <w:tc>
          <w:tcPr>
            <w:tcW w:w="1959" w:type="dxa"/>
            <w:shd w:val="clear" w:color="auto" w:fill="BFBFBF"/>
          </w:tcPr>
          <w:p w14:paraId="213E12B2" w14:textId="77777777" w:rsidR="00AC52FE" w:rsidRPr="006C00D9" w:rsidRDefault="00AC52FE" w:rsidP="00AC52FE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n</w:t>
            </w:r>
          </w:p>
        </w:tc>
        <w:tc>
          <w:tcPr>
            <w:tcW w:w="7344" w:type="dxa"/>
            <w:gridSpan w:val="2"/>
          </w:tcPr>
          <w:p w14:paraId="65600A5B" w14:textId="77777777" w:rsidR="00AC52FE" w:rsidRPr="006C00D9" w:rsidRDefault="00AC52FE" w:rsidP="00AC52FE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AC52FE" w:rsidRPr="006C00D9" w14:paraId="5380B2C1" w14:textId="77777777" w:rsidTr="001454EA">
        <w:tc>
          <w:tcPr>
            <w:tcW w:w="1959" w:type="dxa"/>
            <w:shd w:val="clear" w:color="auto" w:fill="BFBFBF"/>
          </w:tcPr>
          <w:p w14:paraId="5D21D420" w14:textId="77777777" w:rsidR="00AC52FE" w:rsidRPr="006C00D9" w:rsidRDefault="00AC52FE" w:rsidP="00AC52FE">
            <w:pPr>
              <w:rPr>
                <w:rFonts w:ascii="Times New Roman" w:hAnsi="Times New Roman"/>
                <w:sz w:val="22"/>
                <w:lang w:val="es-MX"/>
              </w:rPr>
            </w:pPr>
            <w:proofErr w:type="spellStart"/>
            <w:r w:rsidRPr="006C00D9">
              <w:rPr>
                <w:rFonts w:ascii="Times New Roman" w:hAnsi="Times New Roman"/>
                <w:sz w:val="22"/>
                <w:lang w:val="es-MX"/>
              </w:rPr>
              <w:t>Poscondiciones</w:t>
            </w:r>
            <w:proofErr w:type="spellEnd"/>
          </w:p>
        </w:tc>
        <w:tc>
          <w:tcPr>
            <w:tcW w:w="7344" w:type="dxa"/>
            <w:gridSpan w:val="2"/>
          </w:tcPr>
          <w:p w14:paraId="75D3A57D" w14:textId="38D533AA" w:rsidR="00AC52FE" w:rsidRPr="00101DCA" w:rsidRDefault="00AC52FE" w:rsidP="00AC52F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El sistema registra en la </w:t>
            </w:r>
            <w:r w:rsidR="000F7B60">
              <w:rPr>
                <w:rFonts w:ascii="Times New Roman" w:hAnsi="Times New Roman"/>
                <w:sz w:val="22"/>
                <w:szCs w:val="22"/>
              </w:rPr>
              <w:t xml:space="preserve">colección usuarios de la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base de datos </w:t>
            </w:r>
            <w:r w:rsidR="004B5D11">
              <w:rPr>
                <w:rFonts w:ascii="Times New Roman" w:hAnsi="Times New Roman"/>
                <w:sz w:val="22"/>
                <w:szCs w:val="22"/>
              </w:rPr>
              <w:t xml:space="preserve">el usuario con </w:t>
            </w:r>
            <w:r>
              <w:rPr>
                <w:rFonts w:ascii="Times New Roman" w:hAnsi="Times New Roman"/>
                <w:sz w:val="22"/>
                <w:szCs w:val="22"/>
              </w:rPr>
              <w:t>l</w:t>
            </w:r>
            <w:r w:rsidR="00C11B47">
              <w:rPr>
                <w:rFonts w:ascii="Times New Roman" w:hAnsi="Times New Roman"/>
                <w:sz w:val="22"/>
                <w:szCs w:val="22"/>
              </w:rPr>
              <w:t xml:space="preserve">a fecha de creación </w:t>
            </w:r>
          </w:p>
        </w:tc>
      </w:tr>
    </w:tbl>
    <w:p w14:paraId="6A27960D" w14:textId="2C7DC41A" w:rsidR="001878F7" w:rsidRDefault="001878F7" w:rsidP="00101DCA">
      <w:pPr>
        <w:rPr>
          <w:rFonts w:ascii="Times New Roman" w:hAnsi="Times New Roman"/>
        </w:rPr>
      </w:pPr>
    </w:p>
    <w:p w14:paraId="6A27960E" w14:textId="02195FD3" w:rsidR="00E92AD1" w:rsidRPr="00B250A0" w:rsidRDefault="00E92AD1" w:rsidP="00E92AD1">
      <w:pPr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CU-</w:t>
      </w:r>
      <w:r w:rsidR="001454EA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"</w:t>
      </w:r>
      <w:r w:rsidR="003A3F42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Crear IPS</w:t>
      </w: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"</w:t>
      </w:r>
    </w:p>
    <w:p w14:paraId="6A27960F" w14:textId="77777777" w:rsidR="00E92AD1" w:rsidRPr="006C00D9" w:rsidRDefault="00E92AD1" w:rsidP="001561AE">
      <w:pPr>
        <w:rPr>
          <w:rFonts w:ascii="Times New Roman" w:hAnsi="Times New Roman"/>
        </w:rPr>
      </w:pP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9"/>
        <w:gridCol w:w="2693"/>
        <w:gridCol w:w="4651"/>
      </w:tblGrid>
      <w:tr w:rsidR="001454EA" w:rsidRPr="006C00D9" w14:paraId="43493A6D" w14:textId="77777777" w:rsidTr="001454EA">
        <w:tc>
          <w:tcPr>
            <w:tcW w:w="1959" w:type="dxa"/>
            <w:shd w:val="clear" w:color="auto" w:fill="BFBFBF"/>
          </w:tcPr>
          <w:p w14:paraId="5858F3B6" w14:textId="77777777" w:rsidR="001454EA" w:rsidRPr="006C00D9" w:rsidRDefault="001454EA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Iniciador</w:t>
            </w:r>
          </w:p>
        </w:tc>
        <w:tc>
          <w:tcPr>
            <w:tcW w:w="7344" w:type="dxa"/>
            <w:gridSpan w:val="2"/>
          </w:tcPr>
          <w:p w14:paraId="678A64C8" w14:textId="184AD310" w:rsidR="001454EA" w:rsidRPr="00930F5C" w:rsidRDefault="00003EEA" w:rsidP="0027239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Administrador</w:t>
            </w:r>
          </w:p>
        </w:tc>
      </w:tr>
      <w:tr w:rsidR="001454EA" w:rsidRPr="006C00D9" w14:paraId="68A68A17" w14:textId="77777777" w:rsidTr="001454EA">
        <w:tc>
          <w:tcPr>
            <w:tcW w:w="1959" w:type="dxa"/>
            <w:shd w:val="clear" w:color="auto" w:fill="BFBFBF"/>
          </w:tcPr>
          <w:p w14:paraId="6B534568" w14:textId="77777777" w:rsidR="001454EA" w:rsidRPr="006C00D9" w:rsidRDefault="001454EA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Otros actores</w:t>
            </w:r>
          </w:p>
        </w:tc>
        <w:tc>
          <w:tcPr>
            <w:tcW w:w="7344" w:type="dxa"/>
            <w:gridSpan w:val="2"/>
          </w:tcPr>
          <w:p w14:paraId="749A9081" w14:textId="6E128C64" w:rsidR="001454EA" w:rsidRPr="00930F5C" w:rsidRDefault="00951912" w:rsidP="0027239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</w:t>
            </w:r>
            <w:r w:rsidRPr="00930F5C">
              <w:rPr>
                <w:rFonts w:ascii="Times New Roman" w:hAnsi="Times New Roman"/>
                <w:sz w:val="22"/>
                <w:szCs w:val="22"/>
              </w:rPr>
              <w:t xml:space="preserve">adicador </w:t>
            </w:r>
            <w:r>
              <w:rPr>
                <w:rFonts w:ascii="Times New Roman" w:hAnsi="Times New Roman"/>
                <w:sz w:val="22"/>
                <w:szCs w:val="22"/>
              </w:rPr>
              <w:t>y s</w:t>
            </w:r>
            <w:r w:rsidR="001454EA" w:rsidRPr="00930F5C">
              <w:rPr>
                <w:rFonts w:ascii="Times New Roman" w:hAnsi="Times New Roman"/>
                <w:sz w:val="22"/>
                <w:szCs w:val="22"/>
              </w:rPr>
              <w:t>istema.</w:t>
            </w:r>
          </w:p>
        </w:tc>
      </w:tr>
      <w:tr w:rsidR="001454EA" w:rsidRPr="006C00D9" w14:paraId="365C5DD4" w14:textId="77777777" w:rsidTr="001454EA">
        <w:tc>
          <w:tcPr>
            <w:tcW w:w="1959" w:type="dxa"/>
            <w:shd w:val="clear" w:color="auto" w:fill="BFBFBF"/>
          </w:tcPr>
          <w:p w14:paraId="580C7D7B" w14:textId="77777777" w:rsidR="001454EA" w:rsidRPr="006C00D9" w:rsidRDefault="001454EA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Precondiciones</w:t>
            </w:r>
          </w:p>
        </w:tc>
        <w:tc>
          <w:tcPr>
            <w:tcW w:w="7344" w:type="dxa"/>
            <w:gridSpan w:val="2"/>
          </w:tcPr>
          <w:p w14:paraId="7236AB73" w14:textId="49A8FBDD" w:rsidR="001454EA" w:rsidRPr="00930F5C" w:rsidRDefault="00C11B47" w:rsidP="0027239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El usuario </w:t>
            </w:r>
            <w:r w:rsidR="00003EEA">
              <w:rPr>
                <w:rFonts w:ascii="Times New Roman" w:hAnsi="Times New Roman"/>
                <w:sz w:val="22"/>
                <w:szCs w:val="22"/>
              </w:rPr>
              <w:t>tendrá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rol de radicador</w:t>
            </w:r>
            <w:r w:rsidR="00003EEA">
              <w:rPr>
                <w:rFonts w:ascii="Times New Roman" w:hAnsi="Times New Roman"/>
                <w:sz w:val="22"/>
                <w:szCs w:val="22"/>
              </w:rPr>
              <w:t xml:space="preserve"> o administrador</w:t>
            </w:r>
          </w:p>
        </w:tc>
      </w:tr>
      <w:tr w:rsidR="001454EA" w:rsidRPr="006C00D9" w14:paraId="5A3EE2AA" w14:textId="77777777" w:rsidTr="001454EA">
        <w:tc>
          <w:tcPr>
            <w:tcW w:w="9303" w:type="dxa"/>
            <w:gridSpan w:val="3"/>
            <w:shd w:val="clear" w:color="auto" w:fill="BFBFBF"/>
          </w:tcPr>
          <w:p w14:paraId="10885C05" w14:textId="77777777" w:rsidR="001454EA" w:rsidRPr="006C00D9" w:rsidRDefault="001454EA" w:rsidP="0027239C">
            <w:pPr>
              <w:jc w:val="center"/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básico</w:t>
            </w:r>
          </w:p>
        </w:tc>
      </w:tr>
      <w:tr w:rsidR="001454EA" w:rsidRPr="006C00D9" w14:paraId="5B154930" w14:textId="77777777" w:rsidTr="001454EA">
        <w:tc>
          <w:tcPr>
            <w:tcW w:w="4652" w:type="dxa"/>
            <w:gridSpan w:val="2"/>
            <w:shd w:val="clear" w:color="auto" w:fill="BFBFBF"/>
          </w:tcPr>
          <w:p w14:paraId="398A6C19" w14:textId="77777777" w:rsidR="001454EA" w:rsidRPr="006C00D9" w:rsidRDefault="001454EA" w:rsidP="0027239C">
            <w:pPr>
              <w:jc w:val="center"/>
              <w:rPr>
                <w:rFonts w:ascii="Times New Roman" w:hAnsi="Times New Roman"/>
                <w:b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b/>
                <w:sz w:val="22"/>
                <w:lang w:val="es-MX"/>
              </w:rPr>
              <w:t>Actor</w:t>
            </w:r>
          </w:p>
        </w:tc>
        <w:tc>
          <w:tcPr>
            <w:tcW w:w="4651" w:type="dxa"/>
            <w:shd w:val="clear" w:color="auto" w:fill="BFBFBF"/>
          </w:tcPr>
          <w:p w14:paraId="0E61DAD8" w14:textId="77777777" w:rsidR="001454EA" w:rsidRPr="006C00D9" w:rsidRDefault="001454EA" w:rsidP="0027239C">
            <w:pPr>
              <w:jc w:val="center"/>
              <w:rPr>
                <w:rFonts w:ascii="Times New Roman" w:hAnsi="Times New Roman"/>
                <w:b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b/>
                <w:sz w:val="22"/>
                <w:lang w:val="es-MX"/>
              </w:rPr>
              <w:t>Sistema</w:t>
            </w:r>
          </w:p>
        </w:tc>
      </w:tr>
      <w:tr w:rsidR="000F7B60" w:rsidRPr="006C00D9" w14:paraId="7A008D84" w14:textId="77777777" w:rsidTr="001454EA">
        <w:tc>
          <w:tcPr>
            <w:tcW w:w="4652" w:type="dxa"/>
            <w:gridSpan w:val="2"/>
          </w:tcPr>
          <w:p w14:paraId="5AA5A388" w14:textId="1E182CE9" w:rsidR="000F7B60" w:rsidRPr="006C00D9" w:rsidRDefault="000F7B60" w:rsidP="000F7B60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1.</w:t>
            </w:r>
            <w:r w:rsidRPr="000F7B60">
              <w:rPr>
                <w:rFonts w:ascii="Times New Roman" w:hAnsi="Times New Roman"/>
                <w:b/>
                <w:bCs/>
                <w:sz w:val="22"/>
                <w:lang w:val="es-MX"/>
              </w:rPr>
              <w:t>Administrador</w:t>
            </w:r>
            <w:r>
              <w:rPr>
                <w:rFonts w:ascii="Times New Roman" w:hAnsi="Times New Roman"/>
                <w:sz w:val="22"/>
                <w:lang w:val="es-MX"/>
              </w:rPr>
              <w:t>:</w:t>
            </w:r>
          </w:p>
        </w:tc>
        <w:tc>
          <w:tcPr>
            <w:tcW w:w="4651" w:type="dxa"/>
          </w:tcPr>
          <w:p w14:paraId="1F7F843B" w14:textId="4252583B" w:rsidR="000F7B60" w:rsidRPr="006C00D9" w:rsidRDefault="000F7B60" w:rsidP="000F7B60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Da </w:t>
            </w:r>
            <w:proofErr w:type="spellStart"/>
            <w:r>
              <w:rPr>
                <w:rFonts w:ascii="Times New Roman" w:hAnsi="Times New Roman"/>
                <w:sz w:val="22"/>
                <w:lang w:val="es-MX"/>
              </w:rPr>
              <w:t>click</w:t>
            </w:r>
            <w:proofErr w:type="spellEnd"/>
            <w:r>
              <w:rPr>
                <w:rFonts w:ascii="Times New Roman" w:hAnsi="Times New Roman"/>
                <w:sz w:val="22"/>
                <w:lang w:val="es-MX"/>
              </w:rPr>
              <w:t xml:space="preserve"> en el botón de guardar </w:t>
            </w:r>
          </w:p>
        </w:tc>
      </w:tr>
      <w:tr w:rsidR="000F7B60" w:rsidRPr="006C00D9" w14:paraId="2484B591" w14:textId="77777777" w:rsidTr="001454EA">
        <w:tc>
          <w:tcPr>
            <w:tcW w:w="4652" w:type="dxa"/>
            <w:gridSpan w:val="2"/>
          </w:tcPr>
          <w:p w14:paraId="0242091A" w14:textId="38988D57" w:rsidR="000F7B60" w:rsidRPr="006C00D9" w:rsidRDefault="000F7B60" w:rsidP="000F7B60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Ingresa al módulo crear IPS</w:t>
            </w:r>
          </w:p>
        </w:tc>
        <w:tc>
          <w:tcPr>
            <w:tcW w:w="4651" w:type="dxa"/>
          </w:tcPr>
          <w:p w14:paraId="3A63DF92" w14:textId="1CBE2776" w:rsidR="000F7B60" w:rsidRPr="006C00D9" w:rsidRDefault="000F7B60" w:rsidP="000F7B60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0F7B60" w:rsidRPr="006C00D9" w14:paraId="1DE9EEEC" w14:textId="77777777" w:rsidTr="001454EA">
        <w:tc>
          <w:tcPr>
            <w:tcW w:w="4652" w:type="dxa"/>
            <w:gridSpan w:val="2"/>
          </w:tcPr>
          <w:p w14:paraId="123637C5" w14:textId="22AF70DD" w:rsidR="000F7B60" w:rsidRPr="006C00D9" w:rsidRDefault="000F7B60" w:rsidP="000F7B60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Digita la información requerida de la IPS como Nit, razón social, dirección, teléfono.</w:t>
            </w:r>
          </w:p>
        </w:tc>
        <w:tc>
          <w:tcPr>
            <w:tcW w:w="4651" w:type="dxa"/>
          </w:tcPr>
          <w:p w14:paraId="45064DF8" w14:textId="03BF2FF2" w:rsidR="000F7B60" w:rsidRPr="006C00D9" w:rsidRDefault="000F7B60" w:rsidP="000F7B60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3. </w:t>
            </w:r>
            <w:r>
              <w:rPr>
                <w:rFonts w:ascii="Times New Roman" w:hAnsi="Times New Roman"/>
                <w:b/>
                <w:bCs/>
                <w:sz w:val="22"/>
                <w:lang w:val="es-MX"/>
              </w:rPr>
              <w:t>Sistema</w:t>
            </w:r>
          </w:p>
        </w:tc>
      </w:tr>
      <w:tr w:rsidR="000F7B60" w:rsidRPr="006C00D9" w14:paraId="7D984E59" w14:textId="77777777" w:rsidTr="001454EA">
        <w:tc>
          <w:tcPr>
            <w:tcW w:w="4652" w:type="dxa"/>
            <w:gridSpan w:val="2"/>
          </w:tcPr>
          <w:p w14:paraId="327FA6AE" w14:textId="4D01020D" w:rsidR="000F7B60" w:rsidRPr="006C00D9" w:rsidRDefault="000F7B60" w:rsidP="000F7B60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Da </w:t>
            </w:r>
            <w:proofErr w:type="spellStart"/>
            <w:r>
              <w:rPr>
                <w:rFonts w:ascii="Times New Roman" w:hAnsi="Times New Roman"/>
                <w:sz w:val="22"/>
                <w:lang w:val="es-MX"/>
              </w:rPr>
              <w:t>click</w:t>
            </w:r>
            <w:proofErr w:type="spellEnd"/>
            <w:r>
              <w:rPr>
                <w:rFonts w:ascii="Times New Roman" w:hAnsi="Times New Roman"/>
                <w:sz w:val="22"/>
                <w:lang w:val="es-MX"/>
              </w:rPr>
              <w:t xml:space="preserve"> en el botón de guardar </w:t>
            </w:r>
          </w:p>
        </w:tc>
        <w:tc>
          <w:tcPr>
            <w:tcW w:w="4651" w:type="dxa"/>
          </w:tcPr>
          <w:p w14:paraId="662A3DF8" w14:textId="589F15A1" w:rsidR="000F7B60" w:rsidRPr="006C00D9" w:rsidRDefault="000F7B60" w:rsidP="000F7B60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Valida información ingresada por el usuario</w:t>
            </w:r>
          </w:p>
        </w:tc>
      </w:tr>
      <w:tr w:rsidR="000F7B60" w:rsidRPr="006C00D9" w14:paraId="29318EB4" w14:textId="77777777" w:rsidTr="001454EA">
        <w:tc>
          <w:tcPr>
            <w:tcW w:w="4652" w:type="dxa"/>
            <w:gridSpan w:val="2"/>
          </w:tcPr>
          <w:p w14:paraId="5702A4D1" w14:textId="1FBD44DD" w:rsidR="000F7B60" w:rsidRPr="006C00D9" w:rsidRDefault="000F7B60" w:rsidP="000F7B60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2.</w:t>
            </w:r>
            <w:r w:rsidRPr="00930F5C">
              <w:rPr>
                <w:rFonts w:ascii="Times New Roman" w:hAnsi="Times New Roman"/>
                <w:b/>
                <w:bCs/>
                <w:sz w:val="22"/>
                <w:lang w:val="es-MX"/>
              </w:rPr>
              <w:t xml:space="preserve"> Radicador</w:t>
            </w:r>
          </w:p>
        </w:tc>
        <w:tc>
          <w:tcPr>
            <w:tcW w:w="4651" w:type="dxa"/>
          </w:tcPr>
          <w:p w14:paraId="1B79C2C4" w14:textId="6A0D9C99" w:rsidR="000F7B60" w:rsidRPr="006C00D9" w:rsidRDefault="000F7B60" w:rsidP="000F7B60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Asigna fecha de creación de creación y la clínica y el usuario que realiza el proceso.</w:t>
            </w:r>
          </w:p>
        </w:tc>
      </w:tr>
      <w:tr w:rsidR="000F7B60" w:rsidRPr="006C00D9" w14:paraId="4E836079" w14:textId="77777777" w:rsidTr="001454EA">
        <w:tc>
          <w:tcPr>
            <w:tcW w:w="4652" w:type="dxa"/>
            <w:gridSpan w:val="2"/>
          </w:tcPr>
          <w:p w14:paraId="6D3C5D63" w14:textId="044B3601" w:rsidR="000F7B60" w:rsidRDefault="000F7B60" w:rsidP="000F7B60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Ingresa al módulo crear IPS</w:t>
            </w:r>
          </w:p>
        </w:tc>
        <w:tc>
          <w:tcPr>
            <w:tcW w:w="4651" w:type="dxa"/>
          </w:tcPr>
          <w:p w14:paraId="3FD7A28A" w14:textId="273D94FE" w:rsidR="000F7B60" w:rsidRDefault="000F7B60" w:rsidP="000F7B60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Almacena información ingresada por el usuario en la colección clínica de la base de datos</w:t>
            </w:r>
          </w:p>
        </w:tc>
      </w:tr>
      <w:tr w:rsidR="000F7B60" w:rsidRPr="006C00D9" w14:paraId="2D8D6969" w14:textId="77777777" w:rsidTr="001454EA">
        <w:tc>
          <w:tcPr>
            <w:tcW w:w="4652" w:type="dxa"/>
            <w:gridSpan w:val="2"/>
          </w:tcPr>
          <w:p w14:paraId="2118E1B8" w14:textId="54637837" w:rsidR="000F7B60" w:rsidRPr="006C00D9" w:rsidRDefault="000F7B60" w:rsidP="000F7B60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Digita la información requerida de la IPS como Nit, razón social, dirección, teléfono.</w:t>
            </w:r>
          </w:p>
        </w:tc>
        <w:tc>
          <w:tcPr>
            <w:tcW w:w="4651" w:type="dxa"/>
          </w:tcPr>
          <w:p w14:paraId="52980890" w14:textId="77777777" w:rsidR="000F7B60" w:rsidRPr="006C00D9" w:rsidRDefault="000F7B60" w:rsidP="000F7B60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0F7B60" w:rsidRPr="006C00D9" w14:paraId="4AFFE679" w14:textId="77777777" w:rsidTr="001454EA">
        <w:tc>
          <w:tcPr>
            <w:tcW w:w="1959" w:type="dxa"/>
            <w:shd w:val="clear" w:color="auto" w:fill="BFBFBF"/>
          </w:tcPr>
          <w:p w14:paraId="2511A69B" w14:textId="77777777" w:rsidR="000F7B60" w:rsidRPr="006C00D9" w:rsidRDefault="000F7B60" w:rsidP="000F7B60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1</w:t>
            </w:r>
          </w:p>
        </w:tc>
        <w:tc>
          <w:tcPr>
            <w:tcW w:w="7344" w:type="dxa"/>
            <w:gridSpan w:val="2"/>
          </w:tcPr>
          <w:p w14:paraId="31314A66" w14:textId="3C12B7C6" w:rsidR="000F7B60" w:rsidRPr="00101DCA" w:rsidRDefault="000F7B60" w:rsidP="000F7B6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 el número de factura ya se encuentra asociado a la clínica, el sistema mostrará un mensaje de alerta. Informando que la factura ya está asociada a la clínica.</w:t>
            </w:r>
          </w:p>
        </w:tc>
      </w:tr>
      <w:tr w:rsidR="000F7B60" w:rsidRPr="006C00D9" w14:paraId="5AB809C0" w14:textId="77777777" w:rsidTr="001454EA">
        <w:tc>
          <w:tcPr>
            <w:tcW w:w="1959" w:type="dxa"/>
            <w:shd w:val="clear" w:color="auto" w:fill="BFBFBF"/>
          </w:tcPr>
          <w:p w14:paraId="56398B5E" w14:textId="77777777" w:rsidR="000F7B60" w:rsidRPr="006C00D9" w:rsidRDefault="000F7B60" w:rsidP="000F7B60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2</w:t>
            </w:r>
          </w:p>
        </w:tc>
        <w:tc>
          <w:tcPr>
            <w:tcW w:w="7344" w:type="dxa"/>
            <w:gridSpan w:val="2"/>
          </w:tcPr>
          <w:p w14:paraId="78A48610" w14:textId="77777777" w:rsidR="000F7B60" w:rsidRPr="006C00D9" w:rsidRDefault="000F7B60" w:rsidP="000F7B60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0F7B60" w:rsidRPr="006C00D9" w14:paraId="336AA7AF" w14:textId="77777777" w:rsidTr="001454EA">
        <w:tc>
          <w:tcPr>
            <w:tcW w:w="1959" w:type="dxa"/>
            <w:shd w:val="clear" w:color="auto" w:fill="BFBFBF"/>
          </w:tcPr>
          <w:p w14:paraId="615AE0FE" w14:textId="77777777" w:rsidR="000F7B60" w:rsidRPr="006C00D9" w:rsidRDefault="000F7B60" w:rsidP="000F7B60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...</w:t>
            </w:r>
          </w:p>
        </w:tc>
        <w:tc>
          <w:tcPr>
            <w:tcW w:w="7344" w:type="dxa"/>
            <w:gridSpan w:val="2"/>
          </w:tcPr>
          <w:p w14:paraId="76764CBB" w14:textId="77777777" w:rsidR="000F7B60" w:rsidRPr="006C00D9" w:rsidRDefault="000F7B60" w:rsidP="000F7B60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0F7B60" w:rsidRPr="006C00D9" w14:paraId="4F1C572E" w14:textId="77777777" w:rsidTr="001454EA">
        <w:tc>
          <w:tcPr>
            <w:tcW w:w="1959" w:type="dxa"/>
            <w:shd w:val="clear" w:color="auto" w:fill="BFBFBF"/>
          </w:tcPr>
          <w:p w14:paraId="1DAFA0E5" w14:textId="77777777" w:rsidR="000F7B60" w:rsidRPr="006C00D9" w:rsidRDefault="000F7B60" w:rsidP="000F7B60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n</w:t>
            </w:r>
          </w:p>
        </w:tc>
        <w:tc>
          <w:tcPr>
            <w:tcW w:w="7344" w:type="dxa"/>
            <w:gridSpan w:val="2"/>
          </w:tcPr>
          <w:p w14:paraId="75BC2D22" w14:textId="77777777" w:rsidR="000F7B60" w:rsidRPr="006C00D9" w:rsidRDefault="000F7B60" w:rsidP="000F7B60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0F7B60" w:rsidRPr="006C00D9" w14:paraId="3FD485E4" w14:textId="77777777" w:rsidTr="001454EA">
        <w:tc>
          <w:tcPr>
            <w:tcW w:w="1959" w:type="dxa"/>
            <w:shd w:val="clear" w:color="auto" w:fill="BFBFBF"/>
          </w:tcPr>
          <w:p w14:paraId="0D4953DC" w14:textId="77777777" w:rsidR="000F7B60" w:rsidRPr="006C00D9" w:rsidRDefault="000F7B60" w:rsidP="000F7B60">
            <w:pPr>
              <w:rPr>
                <w:rFonts w:ascii="Times New Roman" w:hAnsi="Times New Roman"/>
                <w:sz w:val="22"/>
                <w:lang w:val="es-MX"/>
              </w:rPr>
            </w:pPr>
            <w:proofErr w:type="spellStart"/>
            <w:r w:rsidRPr="006C00D9">
              <w:rPr>
                <w:rFonts w:ascii="Times New Roman" w:hAnsi="Times New Roman"/>
                <w:sz w:val="22"/>
                <w:lang w:val="es-MX"/>
              </w:rPr>
              <w:t>Poscondiciones</w:t>
            </w:r>
            <w:proofErr w:type="spellEnd"/>
          </w:p>
        </w:tc>
        <w:tc>
          <w:tcPr>
            <w:tcW w:w="7344" w:type="dxa"/>
            <w:gridSpan w:val="2"/>
          </w:tcPr>
          <w:p w14:paraId="5122D1B9" w14:textId="0E5460F0" w:rsidR="000F7B60" w:rsidRPr="00FF7A98" w:rsidRDefault="00DD5C46" w:rsidP="000F7B60">
            <w:pPr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El sistema almacena los datos de la IPS en la colección IPS de la base de datos</w:t>
            </w:r>
            <w:r w:rsidR="000F7B60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</w:tbl>
    <w:p w14:paraId="6A279616" w14:textId="3111C169" w:rsidR="00D3259A" w:rsidRDefault="00D3259A" w:rsidP="001561AE">
      <w:pPr>
        <w:rPr>
          <w:rFonts w:ascii="Times New Roman" w:hAnsi="Times New Roman"/>
        </w:rPr>
      </w:pPr>
    </w:p>
    <w:p w14:paraId="1135A9EC" w14:textId="77777777" w:rsidR="00951912" w:rsidRDefault="00951912" w:rsidP="001561AE">
      <w:pPr>
        <w:rPr>
          <w:rFonts w:ascii="Times New Roman" w:hAnsi="Times New Roman"/>
        </w:rPr>
      </w:pPr>
    </w:p>
    <w:p w14:paraId="47AA5D07" w14:textId="04C77A4E" w:rsidR="001454EA" w:rsidRPr="00B250A0" w:rsidRDefault="001454EA" w:rsidP="001454EA">
      <w:pPr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CU-</w:t>
      </w:r>
      <w:r w:rsidR="003A3F42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3A3F42"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"</w:t>
      </w:r>
      <w:r w:rsidR="006012D6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Crear contratos</w:t>
      </w:r>
      <w:r w:rsidR="003A3F42"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"</w:t>
      </w:r>
    </w:p>
    <w:p w14:paraId="6DBFBF1D" w14:textId="77777777" w:rsidR="001454EA" w:rsidRPr="006C00D9" w:rsidRDefault="001454EA" w:rsidP="001454EA">
      <w:pPr>
        <w:rPr>
          <w:rFonts w:ascii="Times New Roman" w:hAnsi="Times New Roman"/>
        </w:rPr>
      </w:pP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9"/>
        <w:gridCol w:w="2693"/>
        <w:gridCol w:w="4651"/>
      </w:tblGrid>
      <w:tr w:rsidR="003A3F42" w:rsidRPr="006C00D9" w14:paraId="7BB9D01E" w14:textId="77777777" w:rsidTr="0027239C">
        <w:tc>
          <w:tcPr>
            <w:tcW w:w="1959" w:type="dxa"/>
            <w:shd w:val="clear" w:color="auto" w:fill="BFBFBF"/>
          </w:tcPr>
          <w:p w14:paraId="716C123C" w14:textId="77777777" w:rsidR="003A3F42" w:rsidRPr="006C00D9" w:rsidRDefault="003A3F42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Iniciador</w:t>
            </w:r>
          </w:p>
        </w:tc>
        <w:tc>
          <w:tcPr>
            <w:tcW w:w="7344" w:type="dxa"/>
            <w:gridSpan w:val="2"/>
          </w:tcPr>
          <w:p w14:paraId="5A048D9E" w14:textId="57E10144" w:rsidR="003A3F42" w:rsidRPr="00930F5C" w:rsidRDefault="000F7B60" w:rsidP="0027239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Administrador</w:t>
            </w:r>
          </w:p>
        </w:tc>
      </w:tr>
      <w:tr w:rsidR="003A3F42" w:rsidRPr="006C00D9" w14:paraId="687CCF84" w14:textId="77777777" w:rsidTr="0027239C">
        <w:tc>
          <w:tcPr>
            <w:tcW w:w="1959" w:type="dxa"/>
            <w:shd w:val="clear" w:color="auto" w:fill="BFBFBF"/>
          </w:tcPr>
          <w:p w14:paraId="22721A6B" w14:textId="77777777" w:rsidR="003A3F42" w:rsidRPr="006C00D9" w:rsidRDefault="003A3F42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Otros actores</w:t>
            </w:r>
          </w:p>
        </w:tc>
        <w:tc>
          <w:tcPr>
            <w:tcW w:w="7344" w:type="dxa"/>
            <w:gridSpan w:val="2"/>
          </w:tcPr>
          <w:p w14:paraId="0E6C36BE" w14:textId="12533E04" w:rsidR="003A3F42" w:rsidRPr="00930F5C" w:rsidRDefault="00951912" w:rsidP="0027239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</w:t>
            </w:r>
            <w:r w:rsidRPr="00930F5C">
              <w:rPr>
                <w:rFonts w:ascii="Times New Roman" w:hAnsi="Times New Roman"/>
                <w:sz w:val="22"/>
                <w:szCs w:val="22"/>
              </w:rPr>
              <w:t xml:space="preserve">adicador </w:t>
            </w:r>
            <w:r>
              <w:rPr>
                <w:rFonts w:ascii="Times New Roman" w:hAnsi="Times New Roman"/>
                <w:sz w:val="22"/>
                <w:szCs w:val="22"/>
              </w:rPr>
              <w:t>y s</w:t>
            </w:r>
            <w:r w:rsidR="003A3F42" w:rsidRPr="00930F5C">
              <w:rPr>
                <w:rFonts w:ascii="Times New Roman" w:hAnsi="Times New Roman"/>
                <w:sz w:val="22"/>
                <w:szCs w:val="22"/>
              </w:rPr>
              <w:t>istema.</w:t>
            </w:r>
          </w:p>
        </w:tc>
      </w:tr>
      <w:tr w:rsidR="003A3F42" w:rsidRPr="006C00D9" w14:paraId="234A2DB0" w14:textId="77777777" w:rsidTr="0027239C">
        <w:tc>
          <w:tcPr>
            <w:tcW w:w="1959" w:type="dxa"/>
            <w:shd w:val="clear" w:color="auto" w:fill="BFBFBF"/>
          </w:tcPr>
          <w:p w14:paraId="1731F983" w14:textId="77777777" w:rsidR="003A3F42" w:rsidRPr="006C00D9" w:rsidRDefault="003A3F42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Precondiciones</w:t>
            </w:r>
          </w:p>
        </w:tc>
        <w:tc>
          <w:tcPr>
            <w:tcW w:w="7344" w:type="dxa"/>
            <w:gridSpan w:val="2"/>
          </w:tcPr>
          <w:p w14:paraId="733DC20C" w14:textId="2811BC96" w:rsidR="003A3F42" w:rsidRPr="00930F5C" w:rsidRDefault="003A3F42" w:rsidP="0027239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El usuario </w:t>
            </w:r>
            <w:r w:rsidR="000F7B60">
              <w:rPr>
                <w:rFonts w:ascii="Times New Roman" w:hAnsi="Times New Roman"/>
                <w:sz w:val="22"/>
                <w:szCs w:val="22"/>
              </w:rPr>
              <w:t>tendrá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rol de </w:t>
            </w:r>
            <w:r w:rsidR="000F7B60">
              <w:rPr>
                <w:rFonts w:ascii="Times New Roman" w:hAnsi="Times New Roman"/>
                <w:sz w:val="22"/>
                <w:szCs w:val="22"/>
              </w:rPr>
              <w:t xml:space="preserve">administrador o </w:t>
            </w:r>
            <w:r>
              <w:rPr>
                <w:rFonts w:ascii="Times New Roman" w:hAnsi="Times New Roman"/>
                <w:sz w:val="22"/>
                <w:szCs w:val="22"/>
              </w:rPr>
              <w:t>radicador</w:t>
            </w:r>
          </w:p>
        </w:tc>
      </w:tr>
      <w:tr w:rsidR="003A3F42" w:rsidRPr="006C00D9" w14:paraId="535FD01B" w14:textId="77777777" w:rsidTr="0027239C">
        <w:tc>
          <w:tcPr>
            <w:tcW w:w="9303" w:type="dxa"/>
            <w:gridSpan w:val="3"/>
            <w:shd w:val="clear" w:color="auto" w:fill="BFBFBF"/>
          </w:tcPr>
          <w:p w14:paraId="6FC77EFE" w14:textId="77777777" w:rsidR="003A3F42" w:rsidRPr="006C00D9" w:rsidRDefault="003A3F42" w:rsidP="0027239C">
            <w:pPr>
              <w:jc w:val="center"/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básico</w:t>
            </w:r>
          </w:p>
        </w:tc>
      </w:tr>
      <w:tr w:rsidR="003A3F42" w:rsidRPr="006C00D9" w14:paraId="195FEE88" w14:textId="77777777" w:rsidTr="0027239C">
        <w:tc>
          <w:tcPr>
            <w:tcW w:w="4652" w:type="dxa"/>
            <w:gridSpan w:val="2"/>
            <w:shd w:val="clear" w:color="auto" w:fill="BFBFBF"/>
          </w:tcPr>
          <w:p w14:paraId="1DBF8323" w14:textId="77777777" w:rsidR="003A3F42" w:rsidRPr="006C00D9" w:rsidRDefault="003A3F42" w:rsidP="0027239C">
            <w:pPr>
              <w:jc w:val="center"/>
              <w:rPr>
                <w:rFonts w:ascii="Times New Roman" w:hAnsi="Times New Roman"/>
                <w:b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b/>
                <w:sz w:val="22"/>
                <w:lang w:val="es-MX"/>
              </w:rPr>
              <w:t>Actor</w:t>
            </w:r>
          </w:p>
        </w:tc>
        <w:tc>
          <w:tcPr>
            <w:tcW w:w="4651" w:type="dxa"/>
            <w:shd w:val="clear" w:color="auto" w:fill="BFBFBF"/>
          </w:tcPr>
          <w:p w14:paraId="57169BB2" w14:textId="77777777" w:rsidR="003A3F42" w:rsidRPr="006C00D9" w:rsidRDefault="003A3F42" w:rsidP="0027239C">
            <w:pPr>
              <w:jc w:val="center"/>
              <w:rPr>
                <w:rFonts w:ascii="Times New Roman" w:hAnsi="Times New Roman"/>
                <w:b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b/>
                <w:sz w:val="22"/>
                <w:lang w:val="es-MX"/>
              </w:rPr>
              <w:t>Sistema</w:t>
            </w:r>
          </w:p>
        </w:tc>
      </w:tr>
      <w:tr w:rsidR="003A3F42" w:rsidRPr="006C00D9" w14:paraId="06BCD2D9" w14:textId="77777777" w:rsidTr="0027239C">
        <w:tc>
          <w:tcPr>
            <w:tcW w:w="4652" w:type="dxa"/>
            <w:gridSpan w:val="2"/>
          </w:tcPr>
          <w:p w14:paraId="104E9C58" w14:textId="77777777" w:rsidR="003A3F42" w:rsidRPr="006C00D9" w:rsidRDefault="003A3F42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 xml:space="preserve">1. </w:t>
            </w:r>
            <w:r w:rsidRPr="00930F5C">
              <w:rPr>
                <w:rFonts w:ascii="Times New Roman" w:hAnsi="Times New Roman"/>
                <w:b/>
                <w:bCs/>
                <w:sz w:val="22"/>
                <w:lang w:val="es-MX"/>
              </w:rPr>
              <w:t>Radicador</w:t>
            </w:r>
            <w:r>
              <w:rPr>
                <w:rFonts w:ascii="Times New Roman" w:hAnsi="Times New Roman"/>
                <w:sz w:val="22"/>
                <w:lang w:val="es-MX"/>
              </w:rPr>
              <w:t>:</w:t>
            </w:r>
          </w:p>
        </w:tc>
        <w:tc>
          <w:tcPr>
            <w:tcW w:w="4651" w:type="dxa"/>
          </w:tcPr>
          <w:p w14:paraId="32D093A4" w14:textId="77777777" w:rsidR="003A3F42" w:rsidRPr="006C00D9" w:rsidRDefault="003A3F42" w:rsidP="0027239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3. </w:t>
            </w:r>
            <w:r>
              <w:rPr>
                <w:rFonts w:ascii="Times New Roman" w:hAnsi="Times New Roman"/>
                <w:b/>
                <w:bCs/>
                <w:sz w:val="22"/>
                <w:lang w:val="es-MX"/>
              </w:rPr>
              <w:t>Sistema</w:t>
            </w:r>
          </w:p>
        </w:tc>
      </w:tr>
      <w:tr w:rsidR="003A3F42" w:rsidRPr="006C00D9" w14:paraId="50BF656E" w14:textId="77777777" w:rsidTr="0027239C">
        <w:tc>
          <w:tcPr>
            <w:tcW w:w="4652" w:type="dxa"/>
            <w:gridSpan w:val="2"/>
          </w:tcPr>
          <w:p w14:paraId="14F18143" w14:textId="6C508BDA" w:rsidR="003A3F42" w:rsidRPr="006C00D9" w:rsidRDefault="003A3F42" w:rsidP="0027239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Ingresa al módulo </w:t>
            </w:r>
            <w:r w:rsidR="000F7B60">
              <w:rPr>
                <w:rFonts w:ascii="Times New Roman" w:hAnsi="Times New Roman"/>
                <w:sz w:val="22"/>
                <w:lang w:val="es-MX"/>
              </w:rPr>
              <w:t>crear contratos</w:t>
            </w:r>
          </w:p>
        </w:tc>
        <w:tc>
          <w:tcPr>
            <w:tcW w:w="4651" w:type="dxa"/>
          </w:tcPr>
          <w:p w14:paraId="0FF8A42F" w14:textId="6B94F745" w:rsidR="003A3F42" w:rsidRPr="006C00D9" w:rsidRDefault="00DD5C46" w:rsidP="0027239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Valida información ingresada por el usuario</w:t>
            </w:r>
          </w:p>
        </w:tc>
      </w:tr>
      <w:tr w:rsidR="003A3F42" w:rsidRPr="006C00D9" w14:paraId="47BDF373" w14:textId="77777777" w:rsidTr="0027239C">
        <w:tc>
          <w:tcPr>
            <w:tcW w:w="4652" w:type="dxa"/>
            <w:gridSpan w:val="2"/>
          </w:tcPr>
          <w:p w14:paraId="59A31C4E" w14:textId="673B6353" w:rsidR="003A3F42" w:rsidRPr="006C00D9" w:rsidRDefault="003A3F42" w:rsidP="0027239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Digita la información requerida d</w:t>
            </w:r>
            <w:r w:rsidR="000F7B60">
              <w:rPr>
                <w:rFonts w:ascii="Times New Roman" w:hAnsi="Times New Roman"/>
                <w:sz w:val="22"/>
                <w:lang w:val="es-MX"/>
              </w:rPr>
              <w:t xml:space="preserve">el contrato como son: </w:t>
            </w:r>
            <w:r w:rsidR="00DD5C46">
              <w:rPr>
                <w:rFonts w:ascii="Times New Roman" w:hAnsi="Times New Roman"/>
                <w:sz w:val="22"/>
                <w:lang w:val="es-MX"/>
              </w:rPr>
              <w:t xml:space="preserve">número de contrato, </w:t>
            </w:r>
            <w:proofErr w:type="spellStart"/>
            <w:r w:rsidR="00DD5C46">
              <w:rPr>
                <w:rFonts w:ascii="Times New Roman" w:hAnsi="Times New Roman"/>
                <w:sz w:val="22"/>
                <w:lang w:val="es-MX"/>
              </w:rPr>
              <w:t>nit</w:t>
            </w:r>
            <w:proofErr w:type="spellEnd"/>
            <w:r w:rsidR="00DD5C46">
              <w:rPr>
                <w:rFonts w:ascii="Times New Roman" w:hAnsi="Times New Roman"/>
                <w:sz w:val="22"/>
                <w:lang w:val="es-MX"/>
              </w:rPr>
              <w:t xml:space="preserve"> de la clínica, fecha de inicio, fecha final, valor del contrato</w:t>
            </w:r>
            <w:r>
              <w:rPr>
                <w:rFonts w:ascii="Times New Roman" w:hAnsi="Times New Roman"/>
                <w:sz w:val="22"/>
                <w:lang w:val="es-MX"/>
              </w:rPr>
              <w:t>.</w:t>
            </w:r>
          </w:p>
        </w:tc>
        <w:tc>
          <w:tcPr>
            <w:tcW w:w="4651" w:type="dxa"/>
          </w:tcPr>
          <w:p w14:paraId="6181B307" w14:textId="737BB328" w:rsidR="003A3F42" w:rsidRPr="006C00D9" w:rsidRDefault="00DD5C46" w:rsidP="0027239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Almacena información ingresada por el usuario en la colección contratos de la base de datos</w:t>
            </w:r>
          </w:p>
        </w:tc>
      </w:tr>
      <w:tr w:rsidR="003A3F42" w:rsidRPr="006C00D9" w14:paraId="6942CEF0" w14:textId="77777777" w:rsidTr="0027239C">
        <w:tc>
          <w:tcPr>
            <w:tcW w:w="4652" w:type="dxa"/>
            <w:gridSpan w:val="2"/>
          </w:tcPr>
          <w:p w14:paraId="5D316FCC" w14:textId="77777777" w:rsidR="003A3F42" w:rsidRPr="006C00D9" w:rsidRDefault="003A3F42" w:rsidP="0027239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Da </w:t>
            </w:r>
            <w:proofErr w:type="spellStart"/>
            <w:r>
              <w:rPr>
                <w:rFonts w:ascii="Times New Roman" w:hAnsi="Times New Roman"/>
                <w:sz w:val="22"/>
                <w:lang w:val="es-MX"/>
              </w:rPr>
              <w:t>click</w:t>
            </w:r>
            <w:proofErr w:type="spellEnd"/>
            <w:r>
              <w:rPr>
                <w:rFonts w:ascii="Times New Roman" w:hAnsi="Times New Roman"/>
                <w:sz w:val="22"/>
                <w:lang w:val="es-MX"/>
              </w:rPr>
              <w:t xml:space="preserve"> en el botón de guardar </w:t>
            </w:r>
          </w:p>
        </w:tc>
        <w:tc>
          <w:tcPr>
            <w:tcW w:w="4651" w:type="dxa"/>
          </w:tcPr>
          <w:p w14:paraId="4C9AC9F6" w14:textId="7FF12633" w:rsidR="003A3F42" w:rsidRPr="006C00D9" w:rsidRDefault="003A3F42" w:rsidP="0027239C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3A3F42" w:rsidRPr="006C00D9" w14:paraId="5BB9A353" w14:textId="77777777" w:rsidTr="0027239C">
        <w:tc>
          <w:tcPr>
            <w:tcW w:w="4652" w:type="dxa"/>
            <w:gridSpan w:val="2"/>
          </w:tcPr>
          <w:p w14:paraId="4309AE98" w14:textId="77777777" w:rsidR="003A3F42" w:rsidRPr="006C00D9" w:rsidRDefault="003A3F42" w:rsidP="0027239C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  <w:tc>
          <w:tcPr>
            <w:tcW w:w="4651" w:type="dxa"/>
          </w:tcPr>
          <w:p w14:paraId="657BDC27" w14:textId="59D55CB6" w:rsidR="003A3F42" w:rsidRPr="006C00D9" w:rsidRDefault="003A3F42" w:rsidP="0027239C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3A3F42" w:rsidRPr="006C00D9" w14:paraId="620F2009" w14:textId="77777777" w:rsidTr="0027239C">
        <w:tc>
          <w:tcPr>
            <w:tcW w:w="4652" w:type="dxa"/>
            <w:gridSpan w:val="2"/>
          </w:tcPr>
          <w:p w14:paraId="7BBB9B37" w14:textId="77777777" w:rsidR="003A3F42" w:rsidRDefault="003A3F42" w:rsidP="0027239C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  <w:tc>
          <w:tcPr>
            <w:tcW w:w="4651" w:type="dxa"/>
          </w:tcPr>
          <w:p w14:paraId="673E74AE" w14:textId="578ADCFD" w:rsidR="003A3F42" w:rsidRDefault="003A3F42" w:rsidP="0027239C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3A3F42" w:rsidRPr="006C00D9" w14:paraId="4320617B" w14:textId="77777777" w:rsidTr="0027239C">
        <w:tc>
          <w:tcPr>
            <w:tcW w:w="4652" w:type="dxa"/>
            <w:gridSpan w:val="2"/>
          </w:tcPr>
          <w:p w14:paraId="794CD787" w14:textId="77777777" w:rsidR="003A3F42" w:rsidRPr="006C00D9" w:rsidRDefault="003A3F42" w:rsidP="0027239C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  <w:tc>
          <w:tcPr>
            <w:tcW w:w="4651" w:type="dxa"/>
          </w:tcPr>
          <w:p w14:paraId="13F54337" w14:textId="77777777" w:rsidR="003A3F42" w:rsidRPr="006C00D9" w:rsidRDefault="003A3F42" w:rsidP="0027239C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3A3F42" w:rsidRPr="006C00D9" w14:paraId="6069B19C" w14:textId="77777777" w:rsidTr="0027239C">
        <w:tc>
          <w:tcPr>
            <w:tcW w:w="1959" w:type="dxa"/>
            <w:shd w:val="clear" w:color="auto" w:fill="BFBFBF"/>
          </w:tcPr>
          <w:p w14:paraId="4C4896FB" w14:textId="77777777" w:rsidR="003A3F42" w:rsidRPr="006C00D9" w:rsidRDefault="003A3F42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1</w:t>
            </w:r>
          </w:p>
        </w:tc>
        <w:tc>
          <w:tcPr>
            <w:tcW w:w="7344" w:type="dxa"/>
            <w:gridSpan w:val="2"/>
          </w:tcPr>
          <w:p w14:paraId="17D4F939" w14:textId="22F2BBC5" w:rsidR="003A3F42" w:rsidRPr="00101DCA" w:rsidRDefault="00DD5C46" w:rsidP="0027239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 la clínica no ha sido creada, el sistema sugiere crear la clínica antes de crear el contrato</w:t>
            </w:r>
          </w:p>
        </w:tc>
      </w:tr>
      <w:tr w:rsidR="003A3F42" w:rsidRPr="006C00D9" w14:paraId="6AB4DF42" w14:textId="77777777" w:rsidTr="0027239C">
        <w:tc>
          <w:tcPr>
            <w:tcW w:w="1959" w:type="dxa"/>
            <w:shd w:val="clear" w:color="auto" w:fill="BFBFBF"/>
          </w:tcPr>
          <w:p w14:paraId="51CF8676" w14:textId="77777777" w:rsidR="003A3F42" w:rsidRPr="006C00D9" w:rsidRDefault="003A3F42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2</w:t>
            </w:r>
          </w:p>
        </w:tc>
        <w:tc>
          <w:tcPr>
            <w:tcW w:w="7344" w:type="dxa"/>
            <w:gridSpan w:val="2"/>
          </w:tcPr>
          <w:p w14:paraId="21664013" w14:textId="77777777" w:rsidR="003A3F42" w:rsidRPr="006C00D9" w:rsidRDefault="003A3F42" w:rsidP="0027239C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3A3F42" w:rsidRPr="006C00D9" w14:paraId="6A72F497" w14:textId="77777777" w:rsidTr="0027239C">
        <w:tc>
          <w:tcPr>
            <w:tcW w:w="1959" w:type="dxa"/>
            <w:shd w:val="clear" w:color="auto" w:fill="BFBFBF"/>
          </w:tcPr>
          <w:p w14:paraId="37E5D652" w14:textId="77777777" w:rsidR="003A3F42" w:rsidRPr="006C00D9" w:rsidRDefault="003A3F42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...</w:t>
            </w:r>
          </w:p>
        </w:tc>
        <w:tc>
          <w:tcPr>
            <w:tcW w:w="7344" w:type="dxa"/>
            <w:gridSpan w:val="2"/>
          </w:tcPr>
          <w:p w14:paraId="075BDE7C" w14:textId="77777777" w:rsidR="003A3F42" w:rsidRPr="006C00D9" w:rsidRDefault="003A3F42" w:rsidP="0027239C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3A3F42" w:rsidRPr="006C00D9" w14:paraId="205BF4A5" w14:textId="77777777" w:rsidTr="0027239C">
        <w:tc>
          <w:tcPr>
            <w:tcW w:w="1959" w:type="dxa"/>
            <w:shd w:val="clear" w:color="auto" w:fill="BFBFBF"/>
          </w:tcPr>
          <w:p w14:paraId="571E31E0" w14:textId="77777777" w:rsidR="003A3F42" w:rsidRPr="006C00D9" w:rsidRDefault="003A3F42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n</w:t>
            </w:r>
          </w:p>
        </w:tc>
        <w:tc>
          <w:tcPr>
            <w:tcW w:w="7344" w:type="dxa"/>
            <w:gridSpan w:val="2"/>
          </w:tcPr>
          <w:p w14:paraId="3C6C433B" w14:textId="77777777" w:rsidR="003A3F42" w:rsidRPr="006C00D9" w:rsidRDefault="003A3F42" w:rsidP="0027239C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3A3F42" w:rsidRPr="006C00D9" w14:paraId="1807FFD9" w14:textId="77777777" w:rsidTr="0027239C">
        <w:tc>
          <w:tcPr>
            <w:tcW w:w="1959" w:type="dxa"/>
            <w:shd w:val="clear" w:color="auto" w:fill="BFBFBF"/>
          </w:tcPr>
          <w:p w14:paraId="02C518FD" w14:textId="77777777" w:rsidR="003A3F42" w:rsidRPr="006C00D9" w:rsidRDefault="003A3F42" w:rsidP="0027239C">
            <w:pPr>
              <w:rPr>
                <w:rFonts w:ascii="Times New Roman" w:hAnsi="Times New Roman"/>
                <w:sz w:val="22"/>
                <w:lang w:val="es-MX"/>
              </w:rPr>
            </w:pPr>
            <w:proofErr w:type="spellStart"/>
            <w:r w:rsidRPr="006C00D9">
              <w:rPr>
                <w:rFonts w:ascii="Times New Roman" w:hAnsi="Times New Roman"/>
                <w:sz w:val="22"/>
                <w:lang w:val="es-MX"/>
              </w:rPr>
              <w:t>Poscondiciones</w:t>
            </w:r>
            <w:proofErr w:type="spellEnd"/>
          </w:p>
        </w:tc>
        <w:tc>
          <w:tcPr>
            <w:tcW w:w="7344" w:type="dxa"/>
            <w:gridSpan w:val="2"/>
          </w:tcPr>
          <w:p w14:paraId="5E5C5A7B" w14:textId="56DC380C" w:rsidR="003A3F42" w:rsidRPr="00FF7A98" w:rsidRDefault="00234E34" w:rsidP="0027239C">
            <w:pPr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El sistema almacena los datos del contrato de la IPS en la colección contratos de la base de datos</w:t>
            </w:r>
            <w:r w:rsidR="003A3F42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</w:tbl>
    <w:p w14:paraId="59C2E1BC" w14:textId="52C46EDE" w:rsidR="00234E34" w:rsidRDefault="00234E34" w:rsidP="001454EA">
      <w:pPr>
        <w:rPr>
          <w:rFonts w:ascii="Times New Roman" w:hAnsi="Times New Roman"/>
        </w:rPr>
      </w:pPr>
    </w:p>
    <w:p w14:paraId="54DE13F6" w14:textId="77777777" w:rsidR="00951912" w:rsidRDefault="00951912" w:rsidP="001454EA">
      <w:pPr>
        <w:rPr>
          <w:rFonts w:ascii="Times New Roman" w:hAnsi="Times New Roman"/>
        </w:rPr>
      </w:pPr>
    </w:p>
    <w:p w14:paraId="215C5E71" w14:textId="77777777" w:rsidR="006012D6" w:rsidRPr="00B250A0" w:rsidRDefault="001454EA" w:rsidP="006012D6">
      <w:pPr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CU-</w:t>
      </w:r>
      <w:r w:rsidR="003A3F42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6012D6"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"</w:t>
      </w:r>
      <w:r w:rsidR="006012D6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Radicar factura</w:t>
      </w:r>
      <w:r w:rsidR="006012D6"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"</w:t>
      </w:r>
    </w:p>
    <w:p w14:paraId="6F9FDEED" w14:textId="77777777" w:rsidR="006012D6" w:rsidRPr="006C00D9" w:rsidRDefault="006012D6" w:rsidP="006012D6">
      <w:pPr>
        <w:rPr>
          <w:rFonts w:ascii="Times New Roman" w:hAnsi="Times New Roman"/>
        </w:rPr>
      </w:pP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9"/>
        <w:gridCol w:w="2693"/>
        <w:gridCol w:w="4651"/>
      </w:tblGrid>
      <w:tr w:rsidR="006012D6" w:rsidRPr="006C00D9" w14:paraId="4E5F2ABC" w14:textId="77777777" w:rsidTr="0027239C">
        <w:tc>
          <w:tcPr>
            <w:tcW w:w="1959" w:type="dxa"/>
            <w:shd w:val="clear" w:color="auto" w:fill="BFBFBF"/>
          </w:tcPr>
          <w:p w14:paraId="63382E0B" w14:textId="77777777" w:rsidR="006012D6" w:rsidRPr="006C00D9" w:rsidRDefault="006012D6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lastRenderedPageBreak/>
              <w:t>Iniciador</w:t>
            </w:r>
          </w:p>
        </w:tc>
        <w:tc>
          <w:tcPr>
            <w:tcW w:w="7344" w:type="dxa"/>
            <w:gridSpan w:val="2"/>
          </w:tcPr>
          <w:p w14:paraId="7D4B5740" w14:textId="77777777" w:rsidR="006012D6" w:rsidRPr="00930F5C" w:rsidRDefault="006012D6" w:rsidP="0027239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</w:t>
            </w:r>
            <w:r w:rsidRPr="00930F5C">
              <w:rPr>
                <w:rFonts w:ascii="Times New Roman" w:hAnsi="Times New Roman"/>
                <w:sz w:val="22"/>
                <w:szCs w:val="22"/>
              </w:rPr>
              <w:t>adicador</w:t>
            </w:r>
          </w:p>
        </w:tc>
      </w:tr>
      <w:tr w:rsidR="006012D6" w:rsidRPr="006C00D9" w14:paraId="6F5B92FA" w14:textId="77777777" w:rsidTr="0027239C">
        <w:tc>
          <w:tcPr>
            <w:tcW w:w="1959" w:type="dxa"/>
            <w:shd w:val="clear" w:color="auto" w:fill="BFBFBF"/>
          </w:tcPr>
          <w:p w14:paraId="33F74B22" w14:textId="77777777" w:rsidR="006012D6" w:rsidRPr="006C00D9" w:rsidRDefault="006012D6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Otros actores</w:t>
            </w:r>
          </w:p>
        </w:tc>
        <w:tc>
          <w:tcPr>
            <w:tcW w:w="7344" w:type="dxa"/>
            <w:gridSpan w:val="2"/>
          </w:tcPr>
          <w:p w14:paraId="310A3337" w14:textId="77777777" w:rsidR="006012D6" w:rsidRPr="00930F5C" w:rsidRDefault="006012D6" w:rsidP="0027239C">
            <w:pPr>
              <w:rPr>
                <w:rFonts w:ascii="Times New Roman" w:hAnsi="Times New Roman"/>
                <w:sz w:val="22"/>
                <w:szCs w:val="22"/>
              </w:rPr>
            </w:pPr>
            <w:r w:rsidRPr="00930F5C">
              <w:rPr>
                <w:rFonts w:ascii="Times New Roman" w:hAnsi="Times New Roman"/>
                <w:sz w:val="22"/>
                <w:szCs w:val="22"/>
              </w:rPr>
              <w:t>Sistema.</w:t>
            </w:r>
          </w:p>
        </w:tc>
      </w:tr>
      <w:tr w:rsidR="006012D6" w:rsidRPr="006C00D9" w14:paraId="4D07E5AA" w14:textId="77777777" w:rsidTr="0027239C">
        <w:tc>
          <w:tcPr>
            <w:tcW w:w="1959" w:type="dxa"/>
            <w:shd w:val="clear" w:color="auto" w:fill="BFBFBF"/>
          </w:tcPr>
          <w:p w14:paraId="27228465" w14:textId="77777777" w:rsidR="006012D6" w:rsidRPr="006C00D9" w:rsidRDefault="006012D6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Precondiciones</w:t>
            </w:r>
          </w:p>
        </w:tc>
        <w:tc>
          <w:tcPr>
            <w:tcW w:w="7344" w:type="dxa"/>
            <w:gridSpan w:val="2"/>
          </w:tcPr>
          <w:p w14:paraId="01EB6BE7" w14:textId="77777777" w:rsidR="006012D6" w:rsidRDefault="006012D6" w:rsidP="0027239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El usuario </w:t>
            </w:r>
            <w:r w:rsidR="00003EEA">
              <w:rPr>
                <w:rFonts w:ascii="Times New Roman" w:hAnsi="Times New Roman"/>
                <w:sz w:val="22"/>
                <w:szCs w:val="22"/>
              </w:rPr>
              <w:t xml:space="preserve">tendrá </w:t>
            </w:r>
            <w:r>
              <w:rPr>
                <w:rFonts w:ascii="Times New Roman" w:hAnsi="Times New Roman"/>
                <w:sz w:val="22"/>
                <w:szCs w:val="22"/>
              </w:rPr>
              <w:t>rol de radicador</w:t>
            </w:r>
          </w:p>
          <w:p w14:paraId="723DEF07" w14:textId="2BDF4D7B" w:rsidR="0040020D" w:rsidRPr="0040020D" w:rsidRDefault="0040020D" w:rsidP="0027239C">
            <w:pPr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La clínica debe estar creada en la colección clínica de la base de datos</w:t>
            </w:r>
          </w:p>
        </w:tc>
      </w:tr>
      <w:tr w:rsidR="006012D6" w:rsidRPr="006C00D9" w14:paraId="5374A9F1" w14:textId="77777777" w:rsidTr="0027239C">
        <w:tc>
          <w:tcPr>
            <w:tcW w:w="9303" w:type="dxa"/>
            <w:gridSpan w:val="3"/>
            <w:shd w:val="clear" w:color="auto" w:fill="BFBFBF"/>
          </w:tcPr>
          <w:p w14:paraId="430289FE" w14:textId="77777777" w:rsidR="006012D6" w:rsidRPr="006C00D9" w:rsidRDefault="006012D6" w:rsidP="0027239C">
            <w:pPr>
              <w:jc w:val="center"/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básico</w:t>
            </w:r>
          </w:p>
        </w:tc>
      </w:tr>
      <w:tr w:rsidR="006012D6" w:rsidRPr="006C00D9" w14:paraId="6D98B12C" w14:textId="77777777" w:rsidTr="0027239C">
        <w:tc>
          <w:tcPr>
            <w:tcW w:w="4652" w:type="dxa"/>
            <w:gridSpan w:val="2"/>
            <w:shd w:val="clear" w:color="auto" w:fill="BFBFBF"/>
          </w:tcPr>
          <w:p w14:paraId="3DA86622" w14:textId="77777777" w:rsidR="006012D6" w:rsidRPr="006C00D9" w:rsidRDefault="006012D6" w:rsidP="0027239C">
            <w:pPr>
              <w:jc w:val="center"/>
              <w:rPr>
                <w:rFonts w:ascii="Times New Roman" w:hAnsi="Times New Roman"/>
                <w:b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b/>
                <w:sz w:val="22"/>
                <w:lang w:val="es-MX"/>
              </w:rPr>
              <w:t>Actor</w:t>
            </w:r>
          </w:p>
        </w:tc>
        <w:tc>
          <w:tcPr>
            <w:tcW w:w="4651" w:type="dxa"/>
            <w:shd w:val="clear" w:color="auto" w:fill="BFBFBF"/>
          </w:tcPr>
          <w:p w14:paraId="0062E931" w14:textId="77777777" w:rsidR="006012D6" w:rsidRPr="006C00D9" w:rsidRDefault="006012D6" w:rsidP="0027239C">
            <w:pPr>
              <w:jc w:val="center"/>
              <w:rPr>
                <w:rFonts w:ascii="Times New Roman" w:hAnsi="Times New Roman"/>
                <w:b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b/>
                <w:sz w:val="22"/>
                <w:lang w:val="es-MX"/>
              </w:rPr>
              <w:t>Sistema</w:t>
            </w:r>
          </w:p>
        </w:tc>
      </w:tr>
      <w:tr w:rsidR="006012D6" w:rsidRPr="006C00D9" w14:paraId="0C20CE98" w14:textId="77777777" w:rsidTr="0027239C">
        <w:tc>
          <w:tcPr>
            <w:tcW w:w="4652" w:type="dxa"/>
            <w:gridSpan w:val="2"/>
          </w:tcPr>
          <w:p w14:paraId="15D1E3EB" w14:textId="77777777" w:rsidR="006012D6" w:rsidRPr="006C00D9" w:rsidRDefault="006012D6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 xml:space="preserve">1. </w:t>
            </w:r>
            <w:r w:rsidRPr="00930F5C">
              <w:rPr>
                <w:rFonts w:ascii="Times New Roman" w:hAnsi="Times New Roman"/>
                <w:b/>
                <w:bCs/>
                <w:sz w:val="22"/>
                <w:lang w:val="es-MX"/>
              </w:rPr>
              <w:t>Radicador</w:t>
            </w:r>
            <w:r>
              <w:rPr>
                <w:rFonts w:ascii="Times New Roman" w:hAnsi="Times New Roman"/>
                <w:sz w:val="22"/>
                <w:lang w:val="es-MX"/>
              </w:rPr>
              <w:t>:</w:t>
            </w:r>
          </w:p>
        </w:tc>
        <w:tc>
          <w:tcPr>
            <w:tcW w:w="4651" w:type="dxa"/>
          </w:tcPr>
          <w:p w14:paraId="302164B2" w14:textId="77777777" w:rsidR="006012D6" w:rsidRPr="006C00D9" w:rsidRDefault="006012D6" w:rsidP="0027239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3. </w:t>
            </w:r>
            <w:r>
              <w:rPr>
                <w:rFonts w:ascii="Times New Roman" w:hAnsi="Times New Roman"/>
                <w:b/>
                <w:bCs/>
                <w:sz w:val="22"/>
                <w:lang w:val="es-MX"/>
              </w:rPr>
              <w:t>Sistema</w:t>
            </w:r>
          </w:p>
        </w:tc>
      </w:tr>
      <w:tr w:rsidR="006012D6" w:rsidRPr="006C00D9" w14:paraId="557377E1" w14:textId="77777777" w:rsidTr="0027239C">
        <w:tc>
          <w:tcPr>
            <w:tcW w:w="4652" w:type="dxa"/>
            <w:gridSpan w:val="2"/>
          </w:tcPr>
          <w:p w14:paraId="61A24D19" w14:textId="77777777" w:rsidR="006012D6" w:rsidRPr="006C00D9" w:rsidRDefault="006012D6" w:rsidP="0027239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Ingresa al módulo radicar factura</w:t>
            </w:r>
          </w:p>
        </w:tc>
        <w:tc>
          <w:tcPr>
            <w:tcW w:w="4651" w:type="dxa"/>
          </w:tcPr>
          <w:p w14:paraId="2A74948C" w14:textId="77777777" w:rsidR="006012D6" w:rsidRPr="006C00D9" w:rsidRDefault="006012D6" w:rsidP="0027239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Asigna número consecutivo automático de radicado de factura</w:t>
            </w:r>
          </w:p>
        </w:tc>
      </w:tr>
      <w:tr w:rsidR="006012D6" w:rsidRPr="006C00D9" w14:paraId="6BB2D648" w14:textId="77777777" w:rsidTr="0027239C">
        <w:tc>
          <w:tcPr>
            <w:tcW w:w="4652" w:type="dxa"/>
            <w:gridSpan w:val="2"/>
          </w:tcPr>
          <w:p w14:paraId="49CAD558" w14:textId="77777777" w:rsidR="006012D6" w:rsidRPr="006C00D9" w:rsidRDefault="006012D6" w:rsidP="0027239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Digita la información requerida de radicado de factura como número de factura, id clínica, valor factura, código servicio, código del nivel.</w:t>
            </w:r>
          </w:p>
        </w:tc>
        <w:tc>
          <w:tcPr>
            <w:tcW w:w="4651" w:type="dxa"/>
          </w:tcPr>
          <w:p w14:paraId="05676C4F" w14:textId="77777777" w:rsidR="006012D6" w:rsidRPr="006C00D9" w:rsidRDefault="006012D6" w:rsidP="0027239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Asigna fecha de creación de radicado de factura</w:t>
            </w:r>
          </w:p>
        </w:tc>
      </w:tr>
      <w:tr w:rsidR="006012D6" w:rsidRPr="006C00D9" w14:paraId="53AF7DF2" w14:textId="77777777" w:rsidTr="0027239C">
        <w:tc>
          <w:tcPr>
            <w:tcW w:w="4652" w:type="dxa"/>
            <w:gridSpan w:val="2"/>
          </w:tcPr>
          <w:p w14:paraId="46D38237" w14:textId="77777777" w:rsidR="006012D6" w:rsidRPr="006C00D9" w:rsidRDefault="006012D6" w:rsidP="0027239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Da </w:t>
            </w:r>
            <w:proofErr w:type="spellStart"/>
            <w:r>
              <w:rPr>
                <w:rFonts w:ascii="Times New Roman" w:hAnsi="Times New Roman"/>
                <w:sz w:val="22"/>
                <w:lang w:val="es-MX"/>
              </w:rPr>
              <w:t>click</w:t>
            </w:r>
            <w:proofErr w:type="spellEnd"/>
            <w:r>
              <w:rPr>
                <w:rFonts w:ascii="Times New Roman" w:hAnsi="Times New Roman"/>
                <w:sz w:val="22"/>
                <w:lang w:val="es-MX"/>
              </w:rPr>
              <w:t xml:space="preserve"> en el botón de guardar </w:t>
            </w:r>
          </w:p>
        </w:tc>
        <w:tc>
          <w:tcPr>
            <w:tcW w:w="4651" w:type="dxa"/>
          </w:tcPr>
          <w:p w14:paraId="3B374DC6" w14:textId="45FD20DA" w:rsidR="006012D6" w:rsidRPr="006C00D9" w:rsidRDefault="006012D6" w:rsidP="0027239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Valida información ingresada por el usuario</w:t>
            </w:r>
          </w:p>
        </w:tc>
      </w:tr>
      <w:tr w:rsidR="006012D6" w:rsidRPr="006C00D9" w14:paraId="27BC2B38" w14:textId="77777777" w:rsidTr="0027239C">
        <w:tc>
          <w:tcPr>
            <w:tcW w:w="4652" w:type="dxa"/>
            <w:gridSpan w:val="2"/>
          </w:tcPr>
          <w:p w14:paraId="0E7F7EAA" w14:textId="77777777" w:rsidR="006012D6" w:rsidRPr="006C00D9" w:rsidRDefault="006012D6" w:rsidP="0027239C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  <w:tc>
          <w:tcPr>
            <w:tcW w:w="4651" w:type="dxa"/>
          </w:tcPr>
          <w:p w14:paraId="4C2AF9C0" w14:textId="77777777" w:rsidR="006012D6" w:rsidRPr="006C00D9" w:rsidRDefault="006012D6" w:rsidP="0027239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Asigna primer estado de seguimiento de factura</w:t>
            </w:r>
          </w:p>
        </w:tc>
      </w:tr>
      <w:tr w:rsidR="006012D6" w:rsidRPr="006C00D9" w14:paraId="7D6B37DB" w14:textId="77777777" w:rsidTr="0027239C">
        <w:tc>
          <w:tcPr>
            <w:tcW w:w="4652" w:type="dxa"/>
            <w:gridSpan w:val="2"/>
          </w:tcPr>
          <w:p w14:paraId="78D2CF78" w14:textId="77777777" w:rsidR="006012D6" w:rsidRDefault="006012D6" w:rsidP="0027239C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  <w:tc>
          <w:tcPr>
            <w:tcW w:w="4651" w:type="dxa"/>
          </w:tcPr>
          <w:p w14:paraId="4A6E1D6A" w14:textId="77777777" w:rsidR="006012D6" w:rsidRDefault="006012D6" w:rsidP="0027239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Almacena información ingresada por el usuario en la base de datos</w:t>
            </w:r>
          </w:p>
        </w:tc>
      </w:tr>
      <w:tr w:rsidR="006012D6" w:rsidRPr="006C00D9" w14:paraId="1A2B7996" w14:textId="77777777" w:rsidTr="0027239C">
        <w:tc>
          <w:tcPr>
            <w:tcW w:w="4652" w:type="dxa"/>
            <w:gridSpan w:val="2"/>
          </w:tcPr>
          <w:p w14:paraId="154AD049" w14:textId="77777777" w:rsidR="006012D6" w:rsidRPr="006C00D9" w:rsidRDefault="006012D6" w:rsidP="0027239C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  <w:tc>
          <w:tcPr>
            <w:tcW w:w="4651" w:type="dxa"/>
          </w:tcPr>
          <w:p w14:paraId="72254095" w14:textId="77777777" w:rsidR="006012D6" w:rsidRPr="006C00D9" w:rsidRDefault="006012D6" w:rsidP="0027239C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6012D6" w:rsidRPr="006C00D9" w14:paraId="661984A7" w14:textId="77777777" w:rsidTr="0027239C">
        <w:tc>
          <w:tcPr>
            <w:tcW w:w="1959" w:type="dxa"/>
            <w:shd w:val="clear" w:color="auto" w:fill="BFBFBF"/>
          </w:tcPr>
          <w:p w14:paraId="10E420E0" w14:textId="77777777" w:rsidR="006012D6" w:rsidRPr="006C00D9" w:rsidRDefault="006012D6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1</w:t>
            </w:r>
          </w:p>
        </w:tc>
        <w:tc>
          <w:tcPr>
            <w:tcW w:w="7344" w:type="dxa"/>
            <w:gridSpan w:val="2"/>
          </w:tcPr>
          <w:p w14:paraId="1ACDD964" w14:textId="77777777" w:rsidR="006012D6" w:rsidRPr="00101DCA" w:rsidRDefault="006012D6" w:rsidP="0027239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 el número de factura ya se encuentra asociado a la clínica, el sistema mostrará un mensaje de alerta. Informando que la factura ya está asociada a la clínica.</w:t>
            </w:r>
          </w:p>
        </w:tc>
      </w:tr>
      <w:tr w:rsidR="006012D6" w:rsidRPr="006C00D9" w14:paraId="5B9F234B" w14:textId="77777777" w:rsidTr="0027239C">
        <w:tc>
          <w:tcPr>
            <w:tcW w:w="1959" w:type="dxa"/>
            <w:shd w:val="clear" w:color="auto" w:fill="BFBFBF"/>
          </w:tcPr>
          <w:p w14:paraId="7C02E4C3" w14:textId="77777777" w:rsidR="006012D6" w:rsidRPr="006C00D9" w:rsidRDefault="006012D6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2</w:t>
            </w:r>
          </w:p>
        </w:tc>
        <w:tc>
          <w:tcPr>
            <w:tcW w:w="7344" w:type="dxa"/>
            <w:gridSpan w:val="2"/>
          </w:tcPr>
          <w:p w14:paraId="160F14D6" w14:textId="77777777" w:rsidR="006012D6" w:rsidRPr="006C00D9" w:rsidRDefault="006012D6" w:rsidP="0027239C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6012D6" w:rsidRPr="006C00D9" w14:paraId="14613043" w14:textId="77777777" w:rsidTr="0027239C">
        <w:tc>
          <w:tcPr>
            <w:tcW w:w="1959" w:type="dxa"/>
            <w:shd w:val="clear" w:color="auto" w:fill="BFBFBF"/>
          </w:tcPr>
          <w:p w14:paraId="0319CE04" w14:textId="77777777" w:rsidR="006012D6" w:rsidRPr="006C00D9" w:rsidRDefault="006012D6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...</w:t>
            </w:r>
          </w:p>
        </w:tc>
        <w:tc>
          <w:tcPr>
            <w:tcW w:w="7344" w:type="dxa"/>
            <w:gridSpan w:val="2"/>
          </w:tcPr>
          <w:p w14:paraId="100113CC" w14:textId="77777777" w:rsidR="006012D6" w:rsidRPr="006C00D9" w:rsidRDefault="006012D6" w:rsidP="0027239C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6012D6" w:rsidRPr="006C00D9" w14:paraId="4E96A0F9" w14:textId="77777777" w:rsidTr="0027239C">
        <w:tc>
          <w:tcPr>
            <w:tcW w:w="1959" w:type="dxa"/>
            <w:shd w:val="clear" w:color="auto" w:fill="BFBFBF"/>
          </w:tcPr>
          <w:p w14:paraId="6F8538D4" w14:textId="77777777" w:rsidR="006012D6" w:rsidRPr="006C00D9" w:rsidRDefault="006012D6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n</w:t>
            </w:r>
          </w:p>
        </w:tc>
        <w:tc>
          <w:tcPr>
            <w:tcW w:w="7344" w:type="dxa"/>
            <w:gridSpan w:val="2"/>
          </w:tcPr>
          <w:p w14:paraId="64E20996" w14:textId="77777777" w:rsidR="006012D6" w:rsidRPr="006C00D9" w:rsidRDefault="006012D6" w:rsidP="0027239C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6012D6" w:rsidRPr="006C00D9" w14:paraId="345F96F2" w14:textId="77777777" w:rsidTr="0027239C">
        <w:tc>
          <w:tcPr>
            <w:tcW w:w="1959" w:type="dxa"/>
            <w:shd w:val="clear" w:color="auto" w:fill="BFBFBF"/>
          </w:tcPr>
          <w:p w14:paraId="03AA565D" w14:textId="77777777" w:rsidR="006012D6" w:rsidRPr="006C00D9" w:rsidRDefault="006012D6" w:rsidP="0027239C">
            <w:pPr>
              <w:rPr>
                <w:rFonts w:ascii="Times New Roman" w:hAnsi="Times New Roman"/>
                <w:sz w:val="22"/>
                <w:lang w:val="es-MX"/>
              </w:rPr>
            </w:pPr>
            <w:proofErr w:type="spellStart"/>
            <w:r w:rsidRPr="006C00D9">
              <w:rPr>
                <w:rFonts w:ascii="Times New Roman" w:hAnsi="Times New Roman"/>
                <w:sz w:val="22"/>
                <w:lang w:val="es-MX"/>
              </w:rPr>
              <w:t>Poscondiciones</w:t>
            </w:r>
            <w:proofErr w:type="spellEnd"/>
          </w:p>
        </w:tc>
        <w:tc>
          <w:tcPr>
            <w:tcW w:w="7344" w:type="dxa"/>
            <w:gridSpan w:val="2"/>
          </w:tcPr>
          <w:p w14:paraId="38BFE276" w14:textId="57A9348D" w:rsidR="006012D6" w:rsidRPr="00FF7A98" w:rsidRDefault="0040020D" w:rsidP="0027239C">
            <w:pPr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El sistema almacena los datos del radicado de factura</w:t>
            </w:r>
            <w:r w:rsidR="00C659AB">
              <w:rPr>
                <w:rFonts w:ascii="Times New Roman" w:hAnsi="Times New Roman"/>
                <w:sz w:val="22"/>
                <w:szCs w:val="22"/>
              </w:rPr>
              <w:t xml:space="preserve"> en la colección radicado factura de la base de datos</w:t>
            </w:r>
            <w:r w:rsidR="006012D6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</w:tbl>
    <w:p w14:paraId="522E7FBB" w14:textId="77777777" w:rsidR="006012D6" w:rsidRPr="006C00D9" w:rsidRDefault="006012D6" w:rsidP="006012D6">
      <w:pPr>
        <w:rPr>
          <w:rFonts w:ascii="Times New Roman" w:hAnsi="Times New Roman"/>
        </w:rPr>
      </w:pPr>
    </w:p>
    <w:p w14:paraId="6A554009" w14:textId="5CE6FD27" w:rsidR="001454EA" w:rsidRPr="006C00D9" w:rsidRDefault="001454EA" w:rsidP="006012D6">
      <w:pPr>
        <w:rPr>
          <w:rFonts w:ascii="Times New Roman" w:hAnsi="Times New Roman"/>
        </w:rPr>
      </w:pPr>
    </w:p>
    <w:p w14:paraId="638684F1" w14:textId="58B78DE3" w:rsidR="001454EA" w:rsidRPr="00B250A0" w:rsidRDefault="001454EA" w:rsidP="001454EA">
      <w:pPr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CU-</w:t>
      </w:r>
      <w:r w:rsidR="003A3F42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"</w:t>
      </w:r>
      <w:r w:rsidR="006012D6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Asignar </w:t>
      </w:r>
      <w:r w:rsidR="004C18D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factura a auditor</w:t>
      </w: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"</w:t>
      </w:r>
    </w:p>
    <w:p w14:paraId="3AA6EC11" w14:textId="77777777" w:rsidR="001454EA" w:rsidRPr="006C00D9" w:rsidRDefault="001454EA" w:rsidP="001454EA">
      <w:pPr>
        <w:rPr>
          <w:rFonts w:ascii="Times New Roman" w:hAnsi="Times New Roman"/>
        </w:rPr>
      </w:pP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9"/>
        <w:gridCol w:w="2693"/>
        <w:gridCol w:w="4651"/>
      </w:tblGrid>
      <w:tr w:rsidR="001454EA" w:rsidRPr="006C00D9" w14:paraId="3470C661" w14:textId="77777777" w:rsidTr="0027239C">
        <w:tc>
          <w:tcPr>
            <w:tcW w:w="1959" w:type="dxa"/>
            <w:shd w:val="clear" w:color="auto" w:fill="BFBFBF"/>
          </w:tcPr>
          <w:p w14:paraId="30BB0BD6" w14:textId="77777777" w:rsidR="001454EA" w:rsidRPr="006C00D9" w:rsidRDefault="001454EA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Iniciador</w:t>
            </w:r>
          </w:p>
        </w:tc>
        <w:tc>
          <w:tcPr>
            <w:tcW w:w="7344" w:type="dxa"/>
            <w:gridSpan w:val="2"/>
          </w:tcPr>
          <w:p w14:paraId="12C1EB69" w14:textId="6946CFE3" w:rsidR="001454EA" w:rsidRPr="00930F5C" w:rsidRDefault="00DA64BB" w:rsidP="0027239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</w:t>
            </w:r>
            <w:r w:rsidR="001454EA" w:rsidRPr="00930F5C">
              <w:rPr>
                <w:rFonts w:ascii="Times New Roman" w:hAnsi="Times New Roman"/>
                <w:sz w:val="22"/>
                <w:szCs w:val="22"/>
              </w:rPr>
              <w:t>adicador</w:t>
            </w:r>
          </w:p>
        </w:tc>
      </w:tr>
      <w:tr w:rsidR="001454EA" w:rsidRPr="006C00D9" w14:paraId="54100667" w14:textId="77777777" w:rsidTr="0027239C">
        <w:tc>
          <w:tcPr>
            <w:tcW w:w="1959" w:type="dxa"/>
            <w:shd w:val="clear" w:color="auto" w:fill="BFBFBF"/>
          </w:tcPr>
          <w:p w14:paraId="657749A8" w14:textId="77777777" w:rsidR="001454EA" w:rsidRPr="006C00D9" w:rsidRDefault="001454EA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Otros actores</w:t>
            </w:r>
          </w:p>
        </w:tc>
        <w:tc>
          <w:tcPr>
            <w:tcW w:w="7344" w:type="dxa"/>
            <w:gridSpan w:val="2"/>
          </w:tcPr>
          <w:p w14:paraId="2C51AABE" w14:textId="77777777" w:rsidR="001454EA" w:rsidRPr="00930F5C" w:rsidRDefault="001454EA" w:rsidP="0027239C">
            <w:pPr>
              <w:rPr>
                <w:rFonts w:ascii="Times New Roman" w:hAnsi="Times New Roman"/>
                <w:sz w:val="22"/>
                <w:szCs w:val="22"/>
              </w:rPr>
            </w:pPr>
            <w:r w:rsidRPr="00930F5C">
              <w:rPr>
                <w:rFonts w:ascii="Times New Roman" w:hAnsi="Times New Roman"/>
                <w:sz w:val="22"/>
                <w:szCs w:val="22"/>
              </w:rPr>
              <w:t>Sistema.</w:t>
            </w:r>
          </w:p>
        </w:tc>
      </w:tr>
      <w:tr w:rsidR="001454EA" w:rsidRPr="006C00D9" w14:paraId="1C68D4C9" w14:textId="77777777" w:rsidTr="0027239C">
        <w:tc>
          <w:tcPr>
            <w:tcW w:w="1959" w:type="dxa"/>
            <w:shd w:val="clear" w:color="auto" w:fill="BFBFBF"/>
          </w:tcPr>
          <w:p w14:paraId="05D26CEC" w14:textId="77777777" w:rsidR="001454EA" w:rsidRPr="006C00D9" w:rsidRDefault="001454EA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Precondiciones</w:t>
            </w:r>
          </w:p>
        </w:tc>
        <w:tc>
          <w:tcPr>
            <w:tcW w:w="7344" w:type="dxa"/>
            <w:gridSpan w:val="2"/>
          </w:tcPr>
          <w:p w14:paraId="6F069090" w14:textId="6C68CD54" w:rsidR="001454EA" w:rsidRDefault="00DA64BB" w:rsidP="0027239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El usuario tendrá rol de radicador</w:t>
            </w:r>
          </w:p>
          <w:p w14:paraId="0B99F725" w14:textId="68BDFA58" w:rsidR="00DA64BB" w:rsidRDefault="00DA64BB" w:rsidP="0027239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El auditor debe estar creado en la colección usuarios de la base de datos</w:t>
            </w:r>
          </w:p>
          <w:p w14:paraId="74A9427E" w14:textId="6401558E" w:rsidR="00DA64BB" w:rsidRPr="00930F5C" w:rsidRDefault="00DA64BB" w:rsidP="0027239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El auditor debe tener asignado el mismo nivel de auditoría del contrato</w:t>
            </w:r>
          </w:p>
        </w:tc>
      </w:tr>
      <w:tr w:rsidR="001454EA" w:rsidRPr="006C00D9" w14:paraId="35B20088" w14:textId="77777777" w:rsidTr="0027239C">
        <w:tc>
          <w:tcPr>
            <w:tcW w:w="9303" w:type="dxa"/>
            <w:gridSpan w:val="3"/>
            <w:shd w:val="clear" w:color="auto" w:fill="BFBFBF"/>
          </w:tcPr>
          <w:p w14:paraId="7CB7E3FB" w14:textId="77777777" w:rsidR="001454EA" w:rsidRPr="006C00D9" w:rsidRDefault="001454EA" w:rsidP="0027239C">
            <w:pPr>
              <w:jc w:val="center"/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básico</w:t>
            </w:r>
          </w:p>
        </w:tc>
      </w:tr>
      <w:tr w:rsidR="001454EA" w:rsidRPr="006C00D9" w14:paraId="66BBC794" w14:textId="77777777" w:rsidTr="0027239C">
        <w:tc>
          <w:tcPr>
            <w:tcW w:w="4652" w:type="dxa"/>
            <w:gridSpan w:val="2"/>
            <w:shd w:val="clear" w:color="auto" w:fill="BFBFBF"/>
          </w:tcPr>
          <w:p w14:paraId="08CB2E10" w14:textId="77777777" w:rsidR="001454EA" w:rsidRPr="006C00D9" w:rsidRDefault="001454EA" w:rsidP="0027239C">
            <w:pPr>
              <w:jc w:val="center"/>
              <w:rPr>
                <w:rFonts w:ascii="Times New Roman" w:hAnsi="Times New Roman"/>
                <w:b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b/>
                <w:sz w:val="22"/>
                <w:lang w:val="es-MX"/>
              </w:rPr>
              <w:t>Actor</w:t>
            </w:r>
          </w:p>
        </w:tc>
        <w:tc>
          <w:tcPr>
            <w:tcW w:w="4651" w:type="dxa"/>
            <w:shd w:val="clear" w:color="auto" w:fill="BFBFBF"/>
          </w:tcPr>
          <w:p w14:paraId="75B2C851" w14:textId="77777777" w:rsidR="001454EA" w:rsidRPr="006C00D9" w:rsidRDefault="001454EA" w:rsidP="0027239C">
            <w:pPr>
              <w:jc w:val="center"/>
              <w:rPr>
                <w:rFonts w:ascii="Times New Roman" w:hAnsi="Times New Roman"/>
                <w:b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b/>
                <w:sz w:val="22"/>
                <w:lang w:val="es-MX"/>
              </w:rPr>
              <w:t>Sistema</w:t>
            </w:r>
          </w:p>
        </w:tc>
      </w:tr>
      <w:tr w:rsidR="00D36D34" w:rsidRPr="006C00D9" w14:paraId="2CCE7CB0" w14:textId="77777777" w:rsidTr="0027239C">
        <w:tc>
          <w:tcPr>
            <w:tcW w:w="4652" w:type="dxa"/>
            <w:gridSpan w:val="2"/>
          </w:tcPr>
          <w:p w14:paraId="4CE47838" w14:textId="4BA27FCF" w:rsidR="00D36D34" w:rsidRPr="006C00D9" w:rsidRDefault="00D36D34" w:rsidP="00D36D34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2"/>
                <w:lang w:val="es-MX"/>
              </w:rPr>
              <w:t>Radicador</w:t>
            </w:r>
            <w:r>
              <w:rPr>
                <w:rFonts w:ascii="Times New Roman" w:hAnsi="Times New Roman"/>
                <w:sz w:val="22"/>
                <w:lang w:val="es-MX"/>
              </w:rPr>
              <w:t>:</w:t>
            </w:r>
          </w:p>
        </w:tc>
        <w:tc>
          <w:tcPr>
            <w:tcW w:w="4651" w:type="dxa"/>
          </w:tcPr>
          <w:p w14:paraId="73E4D50E" w14:textId="0EF99E9F" w:rsidR="00D36D34" w:rsidRPr="006C00D9" w:rsidRDefault="00D36D34" w:rsidP="00D36D34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4. </w:t>
            </w:r>
            <w:r w:rsidRPr="00930F5C">
              <w:rPr>
                <w:rFonts w:ascii="Times New Roman" w:hAnsi="Times New Roman"/>
                <w:b/>
                <w:bCs/>
                <w:sz w:val="22"/>
                <w:lang w:val="es-MX"/>
              </w:rPr>
              <w:t>Sistema</w:t>
            </w:r>
          </w:p>
        </w:tc>
      </w:tr>
      <w:tr w:rsidR="00D36D34" w:rsidRPr="006C00D9" w14:paraId="208DDF6D" w14:textId="77777777" w:rsidTr="0027239C">
        <w:tc>
          <w:tcPr>
            <w:tcW w:w="4652" w:type="dxa"/>
            <w:gridSpan w:val="2"/>
          </w:tcPr>
          <w:p w14:paraId="0892367F" w14:textId="3DA0ED96" w:rsidR="00D36D34" w:rsidRPr="006C00D9" w:rsidRDefault="00D36D34" w:rsidP="00D36D34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Ingresa al módulo asignar auditor</w:t>
            </w:r>
          </w:p>
        </w:tc>
        <w:tc>
          <w:tcPr>
            <w:tcW w:w="4651" w:type="dxa"/>
          </w:tcPr>
          <w:p w14:paraId="6C414F58" w14:textId="0CE01FF4" w:rsidR="00D36D34" w:rsidRPr="006C00D9" w:rsidRDefault="00D36D34" w:rsidP="00D36D34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Valida los datos ingresados en el sistema</w:t>
            </w:r>
          </w:p>
        </w:tc>
      </w:tr>
      <w:tr w:rsidR="00D36D34" w:rsidRPr="006C00D9" w14:paraId="690FCB36" w14:textId="77777777" w:rsidTr="0027239C">
        <w:tc>
          <w:tcPr>
            <w:tcW w:w="4652" w:type="dxa"/>
            <w:gridSpan w:val="2"/>
          </w:tcPr>
          <w:p w14:paraId="7DC12732" w14:textId="7FF0C22F" w:rsidR="00D36D34" w:rsidRPr="006C00D9" w:rsidRDefault="00D36D34" w:rsidP="00D36D34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Digita identificación del administrador y número de factura a asociar</w:t>
            </w:r>
          </w:p>
        </w:tc>
        <w:tc>
          <w:tcPr>
            <w:tcW w:w="4651" w:type="dxa"/>
          </w:tcPr>
          <w:p w14:paraId="760997C1" w14:textId="579F4006" w:rsidR="00D36D34" w:rsidRPr="006C00D9" w:rsidRDefault="00D36D34" w:rsidP="00D36D34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Cambia estado de factura a asignado</w:t>
            </w:r>
          </w:p>
        </w:tc>
      </w:tr>
      <w:tr w:rsidR="00D36D34" w:rsidRPr="006C00D9" w14:paraId="64BD1C9D" w14:textId="77777777" w:rsidTr="0027239C">
        <w:tc>
          <w:tcPr>
            <w:tcW w:w="4652" w:type="dxa"/>
            <w:gridSpan w:val="2"/>
          </w:tcPr>
          <w:p w14:paraId="1DF3B973" w14:textId="079D7994" w:rsidR="00D36D34" w:rsidRPr="006C00D9" w:rsidRDefault="00D36D34" w:rsidP="00D36D34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Da </w:t>
            </w:r>
            <w:proofErr w:type="spellStart"/>
            <w:r>
              <w:rPr>
                <w:rFonts w:ascii="Times New Roman" w:hAnsi="Times New Roman"/>
                <w:sz w:val="22"/>
                <w:lang w:val="es-MX"/>
              </w:rPr>
              <w:t>click</w:t>
            </w:r>
            <w:proofErr w:type="spellEnd"/>
            <w:r>
              <w:rPr>
                <w:rFonts w:ascii="Times New Roman" w:hAnsi="Times New Roman"/>
                <w:sz w:val="22"/>
                <w:lang w:val="es-MX"/>
              </w:rPr>
              <w:t xml:space="preserve"> en asignar </w:t>
            </w:r>
          </w:p>
        </w:tc>
        <w:tc>
          <w:tcPr>
            <w:tcW w:w="4651" w:type="dxa"/>
          </w:tcPr>
          <w:p w14:paraId="2A1E3AA9" w14:textId="65072043" w:rsidR="00D36D34" w:rsidRPr="006C00D9" w:rsidRDefault="00D36D34" w:rsidP="00D36D34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D36D34" w:rsidRPr="006C00D9" w14:paraId="22019A19" w14:textId="77777777" w:rsidTr="0027239C">
        <w:tc>
          <w:tcPr>
            <w:tcW w:w="4652" w:type="dxa"/>
            <w:gridSpan w:val="2"/>
          </w:tcPr>
          <w:p w14:paraId="45FFAE38" w14:textId="7FD0DC21" w:rsidR="00D36D34" w:rsidRPr="006C00D9" w:rsidRDefault="00D36D34" w:rsidP="00D36D34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  <w:tc>
          <w:tcPr>
            <w:tcW w:w="4651" w:type="dxa"/>
          </w:tcPr>
          <w:p w14:paraId="7CCB657E" w14:textId="5D6D95A3" w:rsidR="00D36D34" w:rsidRPr="006C00D9" w:rsidRDefault="00D36D34" w:rsidP="00D36D34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D36D34" w:rsidRPr="006C00D9" w14:paraId="2CF50187" w14:textId="77777777" w:rsidTr="0027239C">
        <w:tc>
          <w:tcPr>
            <w:tcW w:w="4652" w:type="dxa"/>
            <w:gridSpan w:val="2"/>
          </w:tcPr>
          <w:p w14:paraId="3281665B" w14:textId="0A99E6E3" w:rsidR="00D36D34" w:rsidRDefault="00D36D34" w:rsidP="00D36D34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  <w:tc>
          <w:tcPr>
            <w:tcW w:w="4651" w:type="dxa"/>
          </w:tcPr>
          <w:p w14:paraId="29409085" w14:textId="50126C40" w:rsidR="00D36D34" w:rsidRDefault="00D36D34" w:rsidP="00D36D34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D36D34" w:rsidRPr="006C00D9" w14:paraId="16C75726" w14:textId="77777777" w:rsidTr="0027239C">
        <w:tc>
          <w:tcPr>
            <w:tcW w:w="4652" w:type="dxa"/>
            <w:gridSpan w:val="2"/>
          </w:tcPr>
          <w:p w14:paraId="4E486F42" w14:textId="77777777" w:rsidR="00D36D34" w:rsidRPr="006C00D9" w:rsidRDefault="00D36D34" w:rsidP="00D36D34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  <w:tc>
          <w:tcPr>
            <w:tcW w:w="4651" w:type="dxa"/>
          </w:tcPr>
          <w:p w14:paraId="4BE1214D" w14:textId="77777777" w:rsidR="00D36D34" w:rsidRPr="006C00D9" w:rsidRDefault="00D36D34" w:rsidP="00D36D34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D36D34" w:rsidRPr="006C00D9" w14:paraId="6DB03581" w14:textId="77777777" w:rsidTr="0027239C">
        <w:tc>
          <w:tcPr>
            <w:tcW w:w="1959" w:type="dxa"/>
            <w:shd w:val="clear" w:color="auto" w:fill="BFBFBF"/>
          </w:tcPr>
          <w:p w14:paraId="78670DEA" w14:textId="77777777" w:rsidR="00D36D34" w:rsidRPr="006C00D9" w:rsidRDefault="00D36D34" w:rsidP="00D36D34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1</w:t>
            </w:r>
          </w:p>
        </w:tc>
        <w:tc>
          <w:tcPr>
            <w:tcW w:w="7344" w:type="dxa"/>
            <w:gridSpan w:val="2"/>
          </w:tcPr>
          <w:p w14:paraId="248DC44B" w14:textId="4E60123A" w:rsidR="00D36D34" w:rsidRPr="00101DCA" w:rsidRDefault="00D36D34" w:rsidP="00D36D3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 el nivel asignado del auditor es diferente al del contrato de la IPS el sistema mostrará mensaje de auditor no autorizado para auditar este nivel.</w:t>
            </w:r>
          </w:p>
        </w:tc>
      </w:tr>
      <w:tr w:rsidR="00D36D34" w:rsidRPr="006C00D9" w14:paraId="6A95685F" w14:textId="77777777" w:rsidTr="0027239C">
        <w:tc>
          <w:tcPr>
            <w:tcW w:w="1959" w:type="dxa"/>
            <w:shd w:val="clear" w:color="auto" w:fill="BFBFBF"/>
          </w:tcPr>
          <w:p w14:paraId="1C0181EA" w14:textId="77777777" w:rsidR="00D36D34" w:rsidRPr="006C00D9" w:rsidRDefault="00D36D34" w:rsidP="00D36D34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2</w:t>
            </w:r>
          </w:p>
        </w:tc>
        <w:tc>
          <w:tcPr>
            <w:tcW w:w="7344" w:type="dxa"/>
            <w:gridSpan w:val="2"/>
          </w:tcPr>
          <w:p w14:paraId="00E19ECA" w14:textId="77777777" w:rsidR="00D36D34" w:rsidRPr="006C00D9" w:rsidRDefault="00D36D34" w:rsidP="00D36D34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D36D34" w:rsidRPr="006C00D9" w14:paraId="411B8BDD" w14:textId="77777777" w:rsidTr="0027239C">
        <w:tc>
          <w:tcPr>
            <w:tcW w:w="1959" w:type="dxa"/>
            <w:shd w:val="clear" w:color="auto" w:fill="BFBFBF"/>
          </w:tcPr>
          <w:p w14:paraId="00D1FF2D" w14:textId="77777777" w:rsidR="00D36D34" w:rsidRPr="006C00D9" w:rsidRDefault="00D36D34" w:rsidP="00D36D34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...</w:t>
            </w:r>
          </w:p>
        </w:tc>
        <w:tc>
          <w:tcPr>
            <w:tcW w:w="7344" w:type="dxa"/>
            <w:gridSpan w:val="2"/>
          </w:tcPr>
          <w:p w14:paraId="13370731" w14:textId="77777777" w:rsidR="00D36D34" w:rsidRPr="006C00D9" w:rsidRDefault="00D36D34" w:rsidP="00D36D34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D36D34" w:rsidRPr="006C00D9" w14:paraId="2E6E04F5" w14:textId="77777777" w:rsidTr="0027239C">
        <w:tc>
          <w:tcPr>
            <w:tcW w:w="1959" w:type="dxa"/>
            <w:shd w:val="clear" w:color="auto" w:fill="BFBFBF"/>
          </w:tcPr>
          <w:p w14:paraId="58D170F1" w14:textId="77777777" w:rsidR="00D36D34" w:rsidRPr="006C00D9" w:rsidRDefault="00D36D34" w:rsidP="00D36D34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n</w:t>
            </w:r>
          </w:p>
        </w:tc>
        <w:tc>
          <w:tcPr>
            <w:tcW w:w="7344" w:type="dxa"/>
            <w:gridSpan w:val="2"/>
          </w:tcPr>
          <w:p w14:paraId="75E6B300" w14:textId="77777777" w:rsidR="00D36D34" w:rsidRPr="006C00D9" w:rsidRDefault="00D36D34" w:rsidP="00D36D34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D36D34" w:rsidRPr="006C00D9" w14:paraId="1F25036D" w14:textId="77777777" w:rsidTr="0027239C">
        <w:tc>
          <w:tcPr>
            <w:tcW w:w="1959" w:type="dxa"/>
            <w:shd w:val="clear" w:color="auto" w:fill="BFBFBF"/>
          </w:tcPr>
          <w:p w14:paraId="4DC0EB84" w14:textId="77777777" w:rsidR="00D36D34" w:rsidRPr="006C00D9" w:rsidRDefault="00D36D34" w:rsidP="00D36D34">
            <w:pPr>
              <w:rPr>
                <w:rFonts w:ascii="Times New Roman" w:hAnsi="Times New Roman"/>
                <w:sz w:val="22"/>
                <w:lang w:val="es-MX"/>
              </w:rPr>
            </w:pPr>
            <w:proofErr w:type="spellStart"/>
            <w:r w:rsidRPr="006C00D9">
              <w:rPr>
                <w:rFonts w:ascii="Times New Roman" w:hAnsi="Times New Roman"/>
                <w:sz w:val="22"/>
                <w:lang w:val="es-MX"/>
              </w:rPr>
              <w:t>Poscondiciones</w:t>
            </w:r>
            <w:proofErr w:type="spellEnd"/>
          </w:p>
        </w:tc>
        <w:tc>
          <w:tcPr>
            <w:tcW w:w="7344" w:type="dxa"/>
            <w:gridSpan w:val="2"/>
          </w:tcPr>
          <w:p w14:paraId="7D180FD9" w14:textId="41F35BE7" w:rsidR="00D36D34" w:rsidRPr="00101DCA" w:rsidRDefault="00D36D34" w:rsidP="00D36D3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El sistema almacena en la base de datos el auditor asignado a la factura</w:t>
            </w:r>
          </w:p>
        </w:tc>
      </w:tr>
    </w:tbl>
    <w:p w14:paraId="6A012F5B" w14:textId="66B0B1FC" w:rsidR="001454EA" w:rsidRDefault="001454EA" w:rsidP="001454EA">
      <w:pPr>
        <w:rPr>
          <w:rFonts w:ascii="Times New Roman" w:hAnsi="Times New Roman"/>
        </w:rPr>
      </w:pPr>
    </w:p>
    <w:p w14:paraId="23A906C9" w14:textId="77777777" w:rsidR="00951912" w:rsidRPr="006C00D9" w:rsidRDefault="00951912" w:rsidP="001454EA">
      <w:pPr>
        <w:rPr>
          <w:rFonts w:ascii="Times New Roman" w:hAnsi="Times New Roman"/>
        </w:rPr>
      </w:pPr>
    </w:p>
    <w:p w14:paraId="4A82B031" w14:textId="5393FBD9" w:rsidR="001454EA" w:rsidRPr="00B250A0" w:rsidRDefault="001454EA" w:rsidP="001454EA">
      <w:pPr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CU-</w:t>
      </w:r>
      <w:r w:rsidR="003A3F42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"</w:t>
      </w:r>
      <w:r w:rsidR="004C18D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Asignar valor glosa</w:t>
      </w: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"</w:t>
      </w:r>
    </w:p>
    <w:p w14:paraId="12AE247D" w14:textId="77777777" w:rsidR="001454EA" w:rsidRPr="006C00D9" w:rsidRDefault="001454EA" w:rsidP="001454EA">
      <w:pPr>
        <w:rPr>
          <w:rFonts w:ascii="Times New Roman" w:hAnsi="Times New Roman"/>
        </w:rPr>
      </w:pP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9"/>
        <w:gridCol w:w="2693"/>
        <w:gridCol w:w="4651"/>
      </w:tblGrid>
      <w:tr w:rsidR="001454EA" w:rsidRPr="006C00D9" w14:paraId="255BEB83" w14:textId="77777777" w:rsidTr="0027239C">
        <w:tc>
          <w:tcPr>
            <w:tcW w:w="1959" w:type="dxa"/>
            <w:shd w:val="clear" w:color="auto" w:fill="BFBFBF"/>
          </w:tcPr>
          <w:p w14:paraId="3DBA9D56" w14:textId="77777777" w:rsidR="001454EA" w:rsidRPr="006C00D9" w:rsidRDefault="001454EA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Iniciador</w:t>
            </w:r>
          </w:p>
        </w:tc>
        <w:tc>
          <w:tcPr>
            <w:tcW w:w="7344" w:type="dxa"/>
            <w:gridSpan w:val="2"/>
          </w:tcPr>
          <w:p w14:paraId="3B32C27C" w14:textId="57BC0985" w:rsidR="001454EA" w:rsidRPr="00D36D34" w:rsidRDefault="00D36D34" w:rsidP="0027239C">
            <w:pPr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Auditor</w:t>
            </w:r>
          </w:p>
        </w:tc>
      </w:tr>
      <w:tr w:rsidR="001454EA" w:rsidRPr="006C00D9" w14:paraId="69721721" w14:textId="77777777" w:rsidTr="0027239C">
        <w:tc>
          <w:tcPr>
            <w:tcW w:w="1959" w:type="dxa"/>
            <w:shd w:val="clear" w:color="auto" w:fill="BFBFBF"/>
          </w:tcPr>
          <w:p w14:paraId="5266B99C" w14:textId="77777777" w:rsidR="001454EA" w:rsidRPr="006C00D9" w:rsidRDefault="001454EA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Otros actores</w:t>
            </w:r>
          </w:p>
        </w:tc>
        <w:tc>
          <w:tcPr>
            <w:tcW w:w="7344" w:type="dxa"/>
            <w:gridSpan w:val="2"/>
          </w:tcPr>
          <w:p w14:paraId="49EB7847" w14:textId="77777777" w:rsidR="001454EA" w:rsidRPr="00930F5C" w:rsidRDefault="001454EA" w:rsidP="0027239C">
            <w:pPr>
              <w:rPr>
                <w:rFonts w:ascii="Times New Roman" w:hAnsi="Times New Roman"/>
                <w:sz w:val="22"/>
                <w:szCs w:val="22"/>
              </w:rPr>
            </w:pPr>
            <w:r w:rsidRPr="00930F5C">
              <w:rPr>
                <w:rFonts w:ascii="Times New Roman" w:hAnsi="Times New Roman"/>
                <w:sz w:val="22"/>
                <w:szCs w:val="22"/>
              </w:rPr>
              <w:t>Sistema.</w:t>
            </w:r>
          </w:p>
        </w:tc>
      </w:tr>
      <w:tr w:rsidR="001454EA" w:rsidRPr="006C00D9" w14:paraId="34CA7BD2" w14:textId="77777777" w:rsidTr="0027239C">
        <w:tc>
          <w:tcPr>
            <w:tcW w:w="1959" w:type="dxa"/>
            <w:shd w:val="clear" w:color="auto" w:fill="BFBFBF"/>
          </w:tcPr>
          <w:p w14:paraId="58EE36F0" w14:textId="77777777" w:rsidR="001454EA" w:rsidRPr="006C00D9" w:rsidRDefault="001454EA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Precondiciones</w:t>
            </w:r>
          </w:p>
        </w:tc>
        <w:tc>
          <w:tcPr>
            <w:tcW w:w="7344" w:type="dxa"/>
            <w:gridSpan w:val="2"/>
          </w:tcPr>
          <w:p w14:paraId="4FD63027" w14:textId="77777777" w:rsidR="001454EA" w:rsidRDefault="00901A15" w:rsidP="0027239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El usuario tendrá rol de radicador</w:t>
            </w:r>
          </w:p>
          <w:p w14:paraId="45BE68E2" w14:textId="63DE1686" w:rsidR="00901A15" w:rsidRPr="00930F5C" w:rsidRDefault="00901A15" w:rsidP="0027239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El auditor debe estar asignado a la factura a auditar</w:t>
            </w:r>
          </w:p>
        </w:tc>
      </w:tr>
      <w:tr w:rsidR="001454EA" w:rsidRPr="006C00D9" w14:paraId="41F62E1C" w14:textId="77777777" w:rsidTr="0027239C">
        <w:tc>
          <w:tcPr>
            <w:tcW w:w="9303" w:type="dxa"/>
            <w:gridSpan w:val="3"/>
            <w:shd w:val="clear" w:color="auto" w:fill="BFBFBF"/>
          </w:tcPr>
          <w:p w14:paraId="56FCF956" w14:textId="77777777" w:rsidR="001454EA" w:rsidRPr="006C00D9" w:rsidRDefault="001454EA" w:rsidP="0027239C">
            <w:pPr>
              <w:jc w:val="center"/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básico</w:t>
            </w:r>
          </w:p>
        </w:tc>
      </w:tr>
      <w:tr w:rsidR="001454EA" w:rsidRPr="006C00D9" w14:paraId="0B9F0344" w14:textId="77777777" w:rsidTr="0027239C">
        <w:tc>
          <w:tcPr>
            <w:tcW w:w="4652" w:type="dxa"/>
            <w:gridSpan w:val="2"/>
            <w:shd w:val="clear" w:color="auto" w:fill="BFBFBF"/>
          </w:tcPr>
          <w:p w14:paraId="1C53C828" w14:textId="77777777" w:rsidR="001454EA" w:rsidRPr="006C00D9" w:rsidRDefault="001454EA" w:rsidP="0027239C">
            <w:pPr>
              <w:jc w:val="center"/>
              <w:rPr>
                <w:rFonts w:ascii="Times New Roman" w:hAnsi="Times New Roman"/>
                <w:b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b/>
                <w:sz w:val="22"/>
                <w:lang w:val="es-MX"/>
              </w:rPr>
              <w:t>Actor</w:t>
            </w:r>
          </w:p>
        </w:tc>
        <w:tc>
          <w:tcPr>
            <w:tcW w:w="4651" w:type="dxa"/>
            <w:shd w:val="clear" w:color="auto" w:fill="BFBFBF"/>
          </w:tcPr>
          <w:p w14:paraId="55327428" w14:textId="77777777" w:rsidR="001454EA" w:rsidRPr="006C00D9" w:rsidRDefault="001454EA" w:rsidP="0027239C">
            <w:pPr>
              <w:jc w:val="center"/>
              <w:rPr>
                <w:rFonts w:ascii="Times New Roman" w:hAnsi="Times New Roman"/>
                <w:b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b/>
                <w:sz w:val="22"/>
                <w:lang w:val="es-MX"/>
              </w:rPr>
              <w:t>Sistema</w:t>
            </w:r>
          </w:p>
        </w:tc>
      </w:tr>
      <w:tr w:rsidR="0003559C" w:rsidRPr="006C00D9" w14:paraId="6B2C342F" w14:textId="77777777" w:rsidTr="0027239C">
        <w:tc>
          <w:tcPr>
            <w:tcW w:w="4652" w:type="dxa"/>
            <w:gridSpan w:val="2"/>
          </w:tcPr>
          <w:p w14:paraId="6E4D0E48" w14:textId="4EDD64B5" w:rsidR="0003559C" w:rsidRPr="006C00D9" w:rsidRDefault="0003559C" w:rsidP="000355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2"/>
                <w:lang w:val="es-MX"/>
              </w:rPr>
              <w:t>Auditor</w:t>
            </w:r>
            <w:r>
              <w:rPr>
                <w:rFonts w:ascii="Times New Roman" w:hAnsi="Times New Roman"/>
                <w:sz w:val="22"/>
                <w:lang w:val="es-MX"/>
              </w:rPr>
              <w:t>:</w:t>
            </w:r>
          </w:p>
        </w:tc>
        <w:tc>
          <w:tcPr>
            <w:tcW w:w="4651" w:type="dxa"/>
          </w:tcPr>
          <w:p w14:paraId="1D29E468" w14:textId="19DF3306" w:rsidR="0003559C" w:rsidRPr="006C00D9" w:rsidRDefault="0003559C" w:rsidP="0003559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4. </w:t>
            </w:r>
            <w:r w:rsidRPr="00930F5C">
              <w:rPr>
                <w:rFonts w:ascii="Times New Roman" w:hAnsi="Times New Roman"/>
                <w:b/>
                <w:bCs/>
                <w:sz w:val="22"/>
                <w:lang w:val="es-MX"/>
              </w:rPr>
              <w:t>Sistema</w:t>
            </w:r>
          </w:p>
        </w:tc>
      </w:tr>
      <w:tr w:rsidR="0003559C" w:rsidRPr="006C00D9" w14:paraId="0B833BF0" w14:textId="77777777" w:rsidTr="0027239C">
        <w:tc>
          <w:tcPr>
            <w:tcW w:w="4652" w:type="dxa"/>
            <w:gridSpan w:val="2"/>
          </w:tcPr>
          <w:p w14:paraId="19DAD714" w14:textId="1C6309F7" w:rsidR="0003559C" w:rsidRPr="006C00D9" w:rsidRDefault="0003559C" w:rsidP="0003559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Ingresa al módulo glosa</w:t>
            </w:r>
          </w:p>
        </w:tc>
        <w:tc>
          <w:tcPr>
            <w:tcW w:w="4651" w:type="dxa"/>
          </w:tcPr>
          <w:p w14:paraId="7B79D23C" w14:textId="0C2B5904" w:rsidR="0003559C" w:rsidRPr="006C00D9" w:rsidRDefault="0003559C" w:rsidP="0003559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Valida la información ingresada por el usuario</w:t>
            </w:r>
          </w:p>
        </w:tc>
      </w:tr>
      <w:tr w:rsidR="0003559C" w:rsidRPr="006C00D9" w14:paraId="418C06BC" w14:textId="77777777" w:rsidTr="0027239C">
        <w:tc>
          <w:tcPr>
            <w:tcW w:w="4652" w:type="dxa"/>
            <w:gridSpan w:val="2"/>
          </w:tcPr>
          <w:p w14:paraId="449F2EA5" w14:textId="3028C60F" w:rsidR="0003559C" w:rsidRPr="006C00D9" w:rsidRDefault="0003559C" w:rsidP="0003559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Ingresa la factura a auditar</w:t>
            </w:r>
          </w:p>
        </w:tc>
        <w:tc>
          <w:tcPr>
            <w:tcW w:w="4651" w:type="dxa"/>
          </w:tcPr>
          <w:p w14:paraId="29CD3C38" w14:textId="6C88268F" w:rsidR="0003559C" w:rsidRPr="006C00D9" w:rsidRDefault="00647A9F" w:rsidP="0003559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Almacena información ingresada por el usuario en la base de datos</w:t>
            </w:r>
          </w:p>
        </w:tc>
      </w:tr>
      <w:tr w:rsidR="0003559C" w:rsidRPr="006C00D9" w14:paraId="06E4BD32" w14:textId="77777777" w:rsidTr="0027239C">
        <w:tc>
          <w:tcPr>
            <w:tcW w:w="4652" w:type="dxa"/>
            <w:gridSpan w:val="2"/>
          </w:tcPr>
          <w:p w14:paraId="33EB44B2" w14:textId="27C52378" w:rsidR="0003559C" w:rsidRPr="006C00D9" w:rsidRDefault="0003559C" w:rsidP="0003559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Asigna el valor de la glosa</w:t>
            </w:r>
          </w:p>
        </w:tc>
        <w:tc>
          <w:tcPr>
            <w:tcW w:w="4651" w:type="dxa"/>
          </w:tcPr>
          <w:p w14:paraId="63B737CE" w14:textId="0B15D01E" w:rsidR="0003559C" w:rsidRPr="006C00D9" w:rsidRDefault="0003559C" w:rsidP="0003559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Cambia estado de factura a </w:t>
            </w:r>
            <w:r w:rsidR="00647A9F">
              <w:rPr>
                <w:rFonts w:ascii="Times New Roman" w:hAnsi="Times New Roman"/>
                <w:sz w:val="22"/>
                <w:lang w:val="es-MX"/>
              </w:rPr>
              <w:t>registro glosa</w:t>
            </w:r>
          </w:p>
        </w:tc>
      </w:tr>
      <w:tr w:rsidR="0003559C" w:rsidRPr="006C00D9" w14:paraId="7B76AFBA" w14:textId="77777777" w:rsidTr="0027239C">
        <w:tc>
          <w:tcPr>
            <w:tcW w:w="4652" w:type="dxa"/>
            <w:gridSpan w:val="2"/>
          </w:tcPr>
          <w:p w14:paraId="103AD519" w14:textId="1A39B723" w:rsidR="0003559C" w:rsidRPr="006C00D9" w:rsidRDefault="0003559C" w:rsidP="0003559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Da </w:t>
            </w:r>
            <w:proofErr w:type="spellStart"/>
            <w:r>
              <w:rPr>
                <w:rFonts w:ascii="Times New Roman" w:hAnsi="Times New Roman"/>
                <w:sz w:val="22"/>
                <w:lang w:val="es-MX"/>
              </w:rPr>
              <w:t>click</w:t>
            </w:r>
            <w:proofErr w:type="spellEnd"/>
            <w:r>
              <w:rPr>
                <w:rFonts w:ascii="Times New Roman" w:hAnsi="Times New Roman"/>
                <w:sz w:val="22"/>
                <w:lang w:val="es-MX"/>
              </w:rPr>
              <w:t xml:space="preserve"> en el botón guardar</w:t>
            </w:r>
          </w:p>
        </w:tc>
        <w:tc>
          <w:tcPr>
            <w:tcW w:w="4651" w:type="dxa"/>
          </w:tcPr>
          <w:p w14:paraId="3C0DE0D2" w14:textId="0D831428" w:rsidR="0003559C" w:rsidRPr="006C00D9" w:rsidRDefault="0003559C" w:rsidP="0003559C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03559C" w:rsidRPr="006C00D9" w14:paraId="6E57377F" w14:textId="77777777" w:rsidTr="0027239C">
        <w:tc>
          <w:tcPr>
            <w:tcW w:w="4652" w:type="dxa"/>
            <w:gridSpan w:val="2"/>
          </w:tcPr>
          <w:p w14:paraId="134071CD" w14:textId="65360D8E" w:rsidR="0003559C" w:rsidRDefault="0003559C" w:rsidP="0003559C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  <w:tc>
          <w:tcPr>
            <w:tcW w:w="4651" w:type="dxa"/>
          </w:tcPr>
          <w:p w14:paraId="2A5A896F" w14:textId="78A8EC43" w:rsidR="0003559C" w:rsidRDefault="0003559C" w:rsidP="0003559C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03559C" w:rsidRPr="006C00D9" w14:paraId="2CF6C723" w14:textId="77777777" w:rsidTr="0027239C">
        <w:tc>
          <w:tcPr>
            <w:tcW w:w="4652" w:type="dxa"/>
            <w:gridSpan w:val="2"/>
          </w:tcPr>
          <w:p w14:paraId="22F8EA9D" w14:textId="77777777" w:rsidR="0003559C" w:rsidRPr="006C00D9" w:rsidRDefault="0003559C" w:rsidP="0003559C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  <w:tc>
          <w:tcPr>
            <w:tcW w:w="4651" w:type="dxa"/>
          </w:tcPr>
          <w:p w14:paraId="424D5D08" w14:textId="77777777" w:rsidR="0003559C" w:rsidRPr="006C00D9" w:rsidRDefault="0003559C" w:rsidP="0003559C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03559C" w:rsidRPr="006C00D9" w14:paraId="2B4888CB" w14:textId="77777777" w:rsidTr="0027239C">
        <w:tc>
          <w:tcPr>
            <w:tcW w:w="1959" w:type="dxa"/>
            <w:shd w:val="clear" w:color="auto" w:fill="BFBFBF"/>
          </w:tcPr>
          <w:p w14:paraId="12424B48" w14:textId="77777777" w:rsidR="0003559C" w:rsidRPr="006C00D9" w:rsidRDefault="0003559C" w:rsidP="000355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1</w:t>
            </w:r>
          </w:p>
        </w:tc>
        <w:tc>
          <w:tcPr>
            <w:tcW w:w="7344" w:type="dxa"/>
            <w:gridSpan w:val="2"/>
          </w:tcPr>
          <w:p w14:paraId="144EBA2A" w14:textId="53721FC4" w:rsidR="0003559C" w:rsidRPr="00101DCA" w:rsidRDefault="00647A9F" w:rsidP="0003559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 la factura no existe en el sistema enviará un mensaje informando que el número de factura no ha sido radicado</w:t>
            </w:r>
          </w:p>
        </w:tc>
      </w:tr>
      <w:tr w:rsidR="0003559C" w:rsidRPr="006C00D9" w14:paraId="1D05B9C8" w14:textId="77777777" w:rsidTr="0027239C">
        <w:tc>
          <w:tcPr>
            <w:tcW w:w="1959" w:type="dxa"/>
            <w:shd w:val="clear" w:color="auto" w:fill="BFBFBF"/>
          </w:tcPr>
          <w:p w14:paraId="18B49BAE" w14:textId="77777777" w:rsidR="0003559C" w:rsidRPr="006C00D9" w:rsidRDefault="0003559C" w:rsidP="000355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2</w:t>
            </w:r>
          </w:p>
        </w:tc>
        <w:tc>
          <w:tcPr>
            <w:tcW w:w="7344" w:type="dxa"/>
            <w:gridSpan w:val="2"/>
          </w:tcPr>
          <w:p w14:paraId="63C52412" w14:textId="77777777" w:rsidR="0003559C" w:rsidRPr="006C00D9" w:rsidRDefault="0003559C" w:rsidP="0003559C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03559C" w:rsidRPr="006C00D9" w14:paraId="66965A3B" w14:textId="77777777" w:rsidTr="0027239C">
        <w:tc>
          <w:tcPr>
            <w:tcW w:w="1959" w:type="dxa"/>
            <w:shd w:val="clear" w:color="auto" w:fill="BFBFBF"/>
          </w:tcPr>
          <w:p w14:paraId="7FB4EF11" w14:textId="77777777" w:rsidR="0003559C" w:rsidRPr="006C00D9" w:rsidRDefault="0003559C" w:rsidP="000355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...</w:t>
            </w:r>
          </w:p>
        </w:tc>
        <w:tc>
          <w:tcPr>
            <w:tcW w:w="7344" w:type="dxa"/>
            <w:gridSpan w:val="2"/>
          </w:tcPr>
          <w:p w14:paraId="5B444EF8" w14:textId="77777777" w:rsidR="0003559C" w:rsidRPr="006C00D9" w:rsidRDefault="0003559C" w:rsidP="0003559C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03559C" w:rsidRPr="006C00D9" w14:paraId="2E8DF615" w14:textId="77777777" w:rsidTr="0027239C">
        <w:tc>
          <w:tcPr>
            <w:tcW w:w="1959" w:type="dxa"/>
            <w:shd w:val="clear" w:color="auto" w:fill="BFBFBF"/>
          </w:tcPr>
          <w:p w14:paraId="311076FB" w14:textId="77777777" w:rsidR="0003559C" w:rsidRPr="006C00D9" w:rsidRDefault="0003559C" w:rsidP="000355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n</w:t>
            </w:r>
          </w:p>
        </w:tc>
        <w:tc>
          <w:tcPr>
            <w:tcW w:w="7344" w:type="dxa"/>
            <w:gridSpan w:val="2"/>
          </w:tcPr>
          <w:p w14:paraId="5FB14416" w14:textId="77777777" w:rsidR="0003559C" w:rsidRPr="006C00D9" w:rsidRDefault="0003559C" w:rsidP="0003559C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03559C" w:rsidRPr="006C00D9" w14:paraId="73120133" w14:textId="77777777" w:rsidTr="0027239C">
        <w:tc>
          <w:tcPr>
            <w:tcW w:w="1959" w:type="dxa"/>
            <w:shd w:val="clear" w:color="auto" w:fill="BFBFBF"/>
          </w:tcPr>
          <w:p w14:paraId="1726414C" w14:textId="77777777" w:rsidR="0003559C" w:rsidRPr="006C00D9" w:rsidRDefault="0003559C" w:rsidP="0003559C">
            <w:pPr>
              <w:rPr>
                <w:rFonts w:ascii="Times New Roman" w:hAnsi="Times New Roman"/>
                <w:sz w:val="22"/>
                <w:lang w:val="es-MX"/>
              </w:rPr>
            </w:pPr>
            <w:proofErr w:type="spellStart"/>
            <w:r w:rsidRPr="006C00D9">
              <w:rPr>
                <w:rFonts w:ascii="Times New Roman" w:hAnsi="Times New Roman"/>
                <w:sz w:val="22"/>
                <w:lang w:val="es-MX"/>
              </w:rPr>
              <w:t>Poscondiciones</w:t>
            </w:r>
            <w:proofErr w:type="spellEnd"/>
          </w:p>
        </w:tc>
        <w:tc>
          <w:tcPr>
            <w:tcW w:w="7344" w:type="dxa"/>
            <w:gridSpan w:val="2"/>
          </w:tcPr>
          <w:p w14:paraId="31A3C6E5" w14:textId="62D068FE" w:rsidR="0003559C" w:rsidRPr="00101DCA" w:rsidRDefault="0003559C" w:rsidP="0003559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El sistema </w:t>
            </w:r>
            <w:r w:rsidR="00647A9F">
              <w:rPr>
                <w:rFonts w:ascii="Times New Roman" w:hAnsi="Times New Roman"/>
                <w:sz w:val="22"/>
                <w:szCs w:val="22"/>
              </w:rPr>
              <w:t>almacena el valor de la glosa en la base de datos</w:t>
            </w:r>
          </w:p>
        </w:tc>
      </w:tr>
    </w:tbl>
    <w:p w14:paraId="14C502B5" w14:textId="267618A0" w:rsidR="001454EA" w:rsidRDefault="001454EA" w:rsidP="001454EA">
      <w:pPr>
        <w:rPr>
          <w:rFonts w:ascii="Times New Roman" w:hAnsi="Times New Roman"/>
        </w:rPr>
      </w:pPr>
    </w:p>
    <w:p w14:paraId="1B9B702B" w14:textId="77777777" w:rsidR="00951912" w:rsidRPr="006C00D9" w:rsidRDefault="00951912" w:rsidP="001454EA">
      <w:pPr>
        <w:rPr>
          <w:rFonts w:ascii="Times New Roman" w:hAnsi="Times New Roman"/>
        </w:rPr>
      </w:pPr>
    </w:p>
    <w:p w14:paraId="650592EC" w14:textId="3CBD941F" w:rsidR="001454EA" w:rsidRPr="00B250A0" w:rsidRDefault="001454EA" w:rsidP="001454EA">
      <w:pPr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CU-</w:t>
      </w:r>
      <w:r w:rsidR="003A3F42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"</w:t>
      </w:r>
      <w:r w:rsidR="00040625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Cambiar estado de factura</w:t>
      </w: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"</w:t>
      </w:r>
    </w:p>
    <w:p w14:paraId="21E25847" w14:textId="77777777" w:rsidR="001454EA" w:rsidRPr="006C00D9" w:rsidRDefault="001454EA" w:rsidP="001454EA">
      <w:pPr>
        <w:rPr>
          <w:rFonts w:ascii="Times New Roman" w:hAnsi="Times New Roman"/>
        </w:rPr>
      </w:pP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9"/>
        <w:gridCol w:w="2693"/>
        <w:gridCol w:w="4651"/>
      </w:tblGrid>
      <w:tr w:rsidR="001454EA" w:rsidRPr="006C00D9" w14:paraId="1A4F48E9" w14:textId="77777777" w:rsidTr="0027239C">
        <w:tc>
          <w:tcPr>
            <w:tcW w:w="1959" w:type="dxa"/>
            <w:shd w:val="clear" w:color="auto" w:fill="BFBFBF"/>
          </w:tcPr>
          <w:p w14:paraId="03616EE4" w14:textId="77777777" w:rsidR="001454EA" w:rsidRPr="006C00D9" w:rsidRDefault="001454EA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Iniciador</w:t>
            </w:r>
          </w:p>
        </w:tc>
        <w:tc>
          <w:tcPr>
            <w:tcW w:w="7344" w:type="dxa"/>
            <w:gridSpan w:val="2"/>
          </w:tcPr>
          <w:p w14:paraId="4BE7E52A" w14:textId="57E0DAEF" w:rsidR="001454EA" w:rsidRPr="00930F5C" w:rsidRDefault="00647A9F" w:rsidP="0027239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</w:t>
            </w:r>
            <w:r w:rsidR="001454EA" w:rsidRPr="00930F5C">
              <w:rPr>
                <w:rFonts w:ascii="Times New Roman" w:hAnsi="Times New Roman"/>
                <w:sz w:val="22"/>
                <w:szCs w:val="22"/>
              </w:rPr>
              <w:t>adicador</w:t>
            </w:r>
          </w:p>
        </w:tc>
      </w:tr>
      <w:tr w:rsidR="001454EA" w:rsidRPr="006C00D9" w14:paraId="33214E7A" w14:textId="77777777" w:rsidTr="0027239C">
        <w:tc>
          <w:tcPr>
            <w:tcW w:w="1959" w:type="dxa"/>
            <w:shd w:val="clear" w:color="auto" w:fill="BFBFBF"/>
          </w:tcPr>
          <w:p w14:paraId="6EACE583" w14:textId="77777777" w:rsidR="001454EA" w:rsidRPr="006C00D9" w:rsidRDefault="001454EA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Otros actores</w:t>
            </w:r>
          </w:p>
        </w:tc>
        <w:tc>
          <w:tcPr>
            <w:tcW w:w="7344" w:type="dxa"/>
            <w:gridSpan w:val="2"/>
          </w:tcPr>
          <w:p w14:paraId="79EDCEBE" w14:textId="02D43AE2" w:rsidR="001454EA" w:rsidRPr="00930F5C" w:rsidRDefault="008C1F46" w:rsidP="0027239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Auditor, sistema</w:t>
            </w:r>
          </w:p>
        </w:tc>
      </w:tr>
      <w:tr w:rsidR="001454EA" w:rsidRPr="006C00D9" w14:paraId="2DD25F99" w14:textId="77777777" w:rsidTr="0027239C">
        <w:tc>
          <w:tcPr>
            <w:tcW w:w="1959" w:type="dxa"/>
            <w:shd w:val="clear" w:color="auto" w:fill="BFBFBF"/>
          </w:tcPr>
          <w:p w14:paraId="1FCC771D" w14:textId="77777777" w:rsidR="001454EA" w:rsidRPr="006C00D9" w:rsidRDefault="001454EA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Precondiciones</w:t>
            </w:r>
          </w:p>
        </w:tc>
        <w:tc>
          <w:tcPr>
            <w:tcW w:w="7344" w:type="dxa"/>
            <w:gridSpan w:val="2"/>
          </w:tcPr>
          <w:p w14:paraId="02025062" w14:textId="458706C9" w:rsidR="001454EA" w:rsidRPr="00930F5C" w:rsidRDefault="008C1F46" w:rsidP="0027239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El usuario tendrá rol de radicador o auditor</w:t>
            </w:r>
            <w:r w:rsidR="00647A9F" w:rsidRPr="00930F5C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1454EA" w:rsidRPr="006C00D9" w14:paraId="6F6F3701" w14:textId="77777777" w:rsidTr="0027239C">
        <w:tc>
          <w:tcPr>
            <w:tcW w:w="9303" w:type="dxa"/>
            <w:gridSpan w:val="3"/>
            <w:shd w:val="clear" w:color="auto" w:fill="BFBFBF"/>
          </w:tcPr>
          <w:p w14:paraId="7AAA3990" w14:textId="77777777" w:rsidR="001454EA" w:rsidRPr="006C00D9" w:rsidRDefault="001454EA" w:rsidP="0027239C">
            <w:pPr>
              <w:jc w:val="center"/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básico</w:t>
            </w:r>
          </w:p>
        </w:tc>
      </w:tr>
      <w:tr w:rsidR="001454EA" w:rsidRPr="006C00D9" w14:paraId="0DF648F8" w14:textId="77777777" w:rsidTr="0027239C">
        <w:tc>
          <w:tcPr>
            <w:tcW w:w="4652" w:type="dxa"/>
            <w:gridSpan w:val="2"/>
            <w:shd w:val="clear" w:color="auto" w:fill="BFBFBF"/>
          </w:tcPr>
          <w:p w14:paraId="189E1E92" w14:textId="77777777" w:rsidR="001454EA" w:rsidRPr="006C00D9" w:rsidRDefault="001454EA" w:rsidP="0027239C">
            <w:pPr>
              <w:jc w:val="center"/>
              <w:rPr>
                <w:rFonts w:ascii="Times New Roman" w:hAnsi="Times New Roman"/>
                <w:b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b/>
                <w:sz w:val="22"/>
                <w:lang w:val="es-MX"/>
              </w:rPr>
              <w:t>Actor</w:t>
            </w:r>
          </w:p>
        </w:tc>
        <w:tc>
          <w:tcPr>
            <w:tcW w:w="4651" w:type="dxa"/>
            <w:shd w:val="clear" w:color="auto" w:fill="BFBFBF"/>
          </w:tcPr>
          <w:p w14:paraId="05078E99" w14:textId="77777777" w:rsidR="001454EA" w:rsidRPr="006C00D9" w:rsidRDefault="001454EA" w:rsidP="0027239C">
            <w:pPr>
              <w:jc w:val="center"/>
              <w:rPr>
                <w:rFonts w:ascii="Times New Roman" w:hAnsi="Times New Roman"/>
                <w:b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b/>
                <w:sz w:val="22"/>
                <w:lang w:val="es-MX"/>
              </w:rPr>
              <w:t>Sistema</w:t>
            </w:r>
          </w:p>
        </w:tc>
      </w:tr>
      <w:tr w:rsidR="008C1F46" w:rsidRPr="006C00D9" w14:paraId="209BE75B" w14:textId="77777777" w:rsidTr="0027239C">
        <w:tc>
          <w:tcPr>
            <w:tcW w:w="4652" w:type="dxa"/>
            <w:gridSpan w:val="2"/>
          </w:tcPr>
          <w:p w14:paraId="3C5A0D36" w14:textId="3E2FDECB" w:rsidR="008C1F46" w:rsidRPr="006C00D9" w:rsidRDefault="008C1F46" w:rsidP="008C1F46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2"/>
                <w:lang w:val="es-MX"/>
              </w:rPr>
              <w:t>Radicador</w:t>
            </w:r>
            <w:r>
              <w:rPr>
                <w:rFonts w:ascii="Times New Roman" w:hAnsi="Times New Roman"/>
                <w:sz w:val="22"/>
                <w:lang w:val="es-MX"/>
              </w:rPr>
              <w:t>:</w:t>
            </w:r>
          </w:p>
        </w:tc>
        <w:tc>
          <w:tcPr>
            <w:tcW w:w="4651" w:type="dxa"/>
          </w:tcPr>
          <w:p w14:paraId="65B9B685" w14:textId="3A983AF7" w:rsidR="008C1F46" w:rsidRPr="006C00D9" w:rsidRDefault="008C1F46" w:rsidP="008C1F46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Digita el número de factura a modificar estado</w:t>
            </w:r>
          </w:p>
        </w:tc>
      </w:tr>
      <w:tr w:rsidR="008C1F46" w:rsidRPr="006C00D9" w14:paraId="0CC4FDA1" w14:textId="77777777" w:rsidTr="0027239C">
        <w:tc>
          <w:tcPr>
            <w:tcW w:w="4652" w:type="dxa"/>
            <w:gridSpan w:val="2"/>
          </w:tcPr>
          <w:p w14:paraId="18075C23" w14:textId="682E6AE3" w:rsidR="008C1F46" w:rsidRPr="006C00D9" w:rsidRDefault="008C1F46" w:rsidP="008C1F46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Ingresa al módulo estado factura</w:t>
            </w:r>
          </w:p>
        </w:tc>
        <w:tc>
          <w:tcPr>
            <w:tcW w:w="4651" w:type="dxa"/>
          </w:tcPr>
          <w:p w14:paraId="6D666887" w14:textId="7D1AFB2E" w:rsidR="008C1F46" w:rsidRPr="006C00D9" w:rsidRDefault="008C1F46" w:rsidP="008C1F46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Asigna nuevo estado de la factura:</w:t>
            </w:r>
          </w:p>
        </w:tc>
      </w:tr>
      <w:tr w:rsidR="008C1F46" w:rsidRPr="006C00D9" w14:paraId="2A2104C6" w14:textId="77777777" w:rsidTr="0027239C">
        <w:tc>
          <w:tcPr>
            <w:tcW w:w="4652" w:type="dxa"/>
            <w:gridSpan w:val="2"/>
          </w:tcPr>
          <w:p w14:paraId="7C42C341" w14:textId="174FAB7B" w:rsidR="008C1F46" w:rsidRPr="006C00D9" w:rsidRDefault="008C1F46" w:rsidP="008C1F46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Digita el número de factura a modificar estado</w:t>
            </w:r>
          </w:p>
        </w:tc>
        <w:tc>
          <w:tcPr>
            <w:tcW w:w="4651" w:type="dxa"/>
          </w:tcPr>
          <w:p w14:paraId="2849968A" w14:textId="0F2311AB" w:rsidR="008C1F46" w:rsidRPr="006C00D9" w:rsidRDefault="008C1F46" w:rsidP="008C1F46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Da </w:t>
            </w:r>
            <w:proofErr w:type="spellStart"/>
            <w:r>
              <w:rPr>
                <w:rFonts w:ascii="Times New Roman" w:hAnsi="Times New Roman"/>
                <w:sz w:val="22"/>
                <w:lang w:val="es-MX"/>
              </w:rPr>
              <w:t>click</w:t>
            </w:r>
            <w:proofErr w:type="spellEnd"/>
            <w:r>
              <w:rPr>
                <w:rFonts w:ascii="Times New Roman" w:hAnsi="Times New Roman"/>
                <w:sz w:val="22"/>
                <w:lang w:val="es-MX"/>
              </w:rPr>
              <w:t xml:space="preserve"> en el botón actualizar estado</w:t>
            </w:r>
          </w:p>
        </w:tc>
      </w:tr>
      <w:tr w:rsidR="008C1F46" w:rsidRPr="006C00D9" w14:paraId="58F2DE38" w14:textId="77777777" w:rsidTr="0027239C">
        <w:tc>
          <w:tcPr>
            <w:tcW w:w="4652" w:type="dxa"/>
            <w:gridSpan w:val="2"/>
          </w:tcPr>
          <w:p w14:paraId="4FC0F533" w14:textId="10CFB484" w:rsidR="008C1F46" w:rsidRPr="006C00D9" w:rsidRDefault="008C1F46" w:rsidP="008C1F46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Asigna nuevo estado de la factura:</w:t>
            </w:r>
          </w:p>
        </w:tc>
        <w:tc>
          <w:tcPr>
            <w:tcW w:w="4651" w:type="dxa"/>
          </w:tcPr>
          <w:p w14:paraId="388B7421" w14:textId="0480E70D" w:rsidR="008C1F46" w:rsidRPr="006C00D9" w:rsidRDefault="008C1F46" w:rsidP="008C1F46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3. </w:t>
            </w:r>
            <w:r w:rsidRPr="00930F5C">
              <w:rPr>
                <w:rFonts w:ascii="Times New Roman" w:hAnsi="Times New Roman"/>
                <w:b/>
                <w:bCs/>
                <w:sz w:val="22"/>
                <w:lang w:val="es-MX"/>
              </w:rPr>
              <w:t>Sistema</w:t>
            </w:r>
          </w:p>
        </w:tc>
      </w:tr>
      <w:tr w:rsidR="008C1F46" w:rsidRPr="006C00D9" w14:paraId="72F7EB3D" w14:textId="77777777" w:rsidTr="0027239C">
        <w:tc>
          <w:tcPr>
            <w:tcW w:w="4652" w:type="dxa"/>
            <w:gridSpan w:val="2"/>
          </w:tcPr>
          <w:p w14:paraId="7843E813" w14:textId="5A076213" w:rsidR="008C1F46" w:rsidRPr="006C00D9" w:rsidRDefault="008C1F46" w:rsidP="008C1F46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Da </w:t>
            </w:r>
            <w:proofErr w:type="spellStart"/>
            <w:r>
              <w:rPr>
                <w:rFonts w:ascii="Times New Roman" w:hAnsi="Times New Roman"/>
                <w:sz w:val="22"/>
                <w:lang w:val="es-MX"/>
              </w:rPr>
              <w:t>click</w:t>
            </w:r>
            <w:proofErr w:type="spellEnd"/>
            <w:r>
              <w:rPr>
                <w:rFonts w:ascii="Times New Roman" w:hAnsi="Times New Roman"/>
                <w:sz w:val="22"/>
                <w:lang w:val="es-MX"/>
              </w:rPr>
              <w:t xml:space="preserve"> en el botón actualizar estado</w:t>
            </w:r>
          </w:p>
        </w:tc>
        <w:tc>
          <w:tcPr>
            <w:tcW w:w="4651" w:type="dxa"/>
          </w:tcPr>
          <w:p w14:paraId="602B2A05" w14:textId="1B8DE316" w:rsidR="008C1F46" w:rsidRPr="006C00D9" w:rsidRDefault="008C1F46" w:rsidP="008C1F46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Valida información ingresada por el usuario</w:t>
            </w:r>
          </w:p>
        </w:tc>
      </w:tr>
      <w:tr w:rsidR="008C1F46" w:rsidRPr="006C00D9" w14:paraId="521EAFCC" w14:textId="77777777" w:rsidTr="0027239C">
        <w:tc>
          <w:tcPr>
            <w:tcW w:w="4652" w:type="dxa"/>
            <w:gridSpan w:val="2"/>
          </w:tcPr>
          <w:p w14:paraId="2C0872CE" w14:textId="41BB563E" w:rsidR="008C1F46" w:rsidRDefault="008C1F46" w:rsidP="008C1F46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3. </w:t>
            </w:r>
            <w:r w:rsidRPr="00930F5C">
              <w:rPr>
                <w:rFonts w:ascii="Times New Roman" w:hAnsi="Times New Roman"/>
                <w:b/>
                <w:bCs/>
                <w:sz w:val="22"/>
                <w:lang w:val="es-MX"/>
              </w:rPr>
              <w:t>Auditor</w:t>
            </w:r>
          </w:p>
        </w:tc>
        <w:tc>
          <w:tcPr>
            <w:tcW w:w="4651" w:type="dxa"/>
          </w:tcPr>
          <w:p w14:paraId="5B291530" w14:textId="0B2C39C4" w:rsidR="008C1F46" w:rsidRDefault="005F4B90" w:rsidP="008C1F46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Actualiza la información solicitada por el usuario en la base de datos</w:t>
            </w:r>
            <w:r w:rsidR="008C1F46">
              <w:rPr>
                <w:rFonts w:ascii="Times New Roman" w:hAnsi="Times New Roman"/>
                <w:sz w:val="22"/>
                <w:lang w:val="es-MX"/>
              </w:rPr>
              <w:t xml:space="preserve"> </w:t>
            </w:r>
          </w:p>
        </w:tc>
      </w:tr>
      <w:tr w:rsidR="008C1F46" w:rsidRPr="006C00D9" w14:paraId="54E5CA84" w14:textId="77777777" w:rsidTr="0027239C">
        <w:tc>
          <w:tcPr>
            <w:tcW w:w="4652" w:type="dxa"/>
            <w:gridSpan w:val="2"/>
          </w:tcPr>
          <w:p w14:paraId="7E4B0B62" w14:textId="72E34414" w:rsidR="008C1F46" w:rsidRPr="006C00D9" w:rsidRDefault="008C1F46" w:rsidP="008C1F46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Ingresa al módulo estado factura</w:t>
            </w:r>
          </w:p>
        </w:tc>
        <w:tc>
          <w:tcPr>
            <w:tcW w:w="4651" w:type="dxa"/>
          </w:tcPr>
          <w:p w14:paraId="2000AC7C" w14:textId="77777777" w:rsidR="008C1F46" w:rsidRPr="006C00D9" w:rsidRDefault="008C1F46" w:rsidP="008C1F46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8C1F46" w:rsidRPr="006C00D9" w14:paraId="4A7DD270" w14:textId="77777777" w:rsidTr="0027239C">
        <w:tc>
          <w:tcPr>
            <w:tcW w:w="1959" w:type="dxa"/>
            <w:shd w:val="clear" w:color="auto" w:fill="BFBFBF"/>
          </w:tcPr>
          <w:p w14:paraId="0E971002" w14:textId="77777777" w:rsidR="008C1F46" w:rsidRPr="006C00D9" w:rsidRDefault="008C1F46" w:rsidP="008C1F46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1</w:t>
            </w:r>
          </w:p>
        </w:tc>
        <w:tc>
          <w:tcPr>
            <w:tcW w:w="7344" w:type="dxa"/>
            <w:gridSpan w:val="2"/>
          </w:tcPr>
          <w:p w14:paraId="544DDF56" w14:textId="406C6972" w:rsidR="008C1F46" w:rsidRPr="00101DCA" w:rsidRDefault="005F4B90" w:rsidP="008C1F4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 la factura no existe en el sistema enviará un mensaje informando que el número de factura no ha sido radicado</w:t>
            </w:r>
          </w:p>
        </w:tc>
      </w:tr>
      <w:tr w:rsidR="008C1F46" w:rsidRPr="006C00D9" w14:paraId="7E0A25AF" w14:textId="77777777" w:rsidTr="0027239C">
        <w:tc>
          <w:tcPr>
            <w:tcW w:w="1959" w:type="dxa"/>
            <w:shd w:val="clear" w:color="auto" w:fill="BFBFBF"/>
          </w:tcPr>
          <w:p w14:paraId="57FEF79D" w14:textId="77777777" w:rsidR="008C1F46" w:rsidRPr="006C00D9" w:rsidRDefault="008C1F46" w:rsidP="008C1F46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2</w:t>
            </w:r>
          </w:p>
        </w:tc>
        <w:tc>
          <w:tcPr>
            <w:tcW w:w="7344" w:type="dxa"/>
            <w:gridSpan w:val="2"/>
          </w:tcPr>
          <w:p w14:paraId="6B6E3592" w14:textId="77777777" w:rsidR="008C1F46" w:rsidRPr="006C00D9" w:rsidRDefault="008C1F46" w:rsidP="008C1F46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8C1F46" w:rsidRPr="006C00D9" w14:paraId="5E3A09E6" w14:textId="77777777" w:rsidTr="0027239C">
        <w:tc>
          <w:tcPr>
            <w:tcW w:w="1959" w:type="dxa"/>
            <w:shd w:val="clear" w:color="auto" w:fill="BFBFBF"/>
          </w:tcPr>
          <w:p w14:paraId="6654B052" w14:textId="77777777" w:rsidR="008C1F46" w:rsidRPr="006C00D9" w:rsidRDefault="008C1F46" w:rsidP="008C1F46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...</w:t>
            </w:r>
          </w:p>
        </w:tc>
        <w:tc>
          <w:tcPr>
            <w:tcW w:w="7344" w:type="dxa"/>
            <w:gridSpan w:val="2"/>
          </w:tcPr>
          <w:p w14:paraId="59FD1C78" w14:textId="77777777" w:rsidR="008C1F46" w:rsidRPr="006C00D9" w:rsidRDefault="008C1F46" w:rsidP="008C1F46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8C1F46" w:rsidRPr="006C00D9" w14:paraId="559A61D4" w14:textId="77777777" w:rsidTr="0027239C">
        <w:tc>
          <w:tcPr>
            <w:tcW w:w="1959" w:type="dxa"/>
            <w:shd w:val="clear" w:color="auto" w:fill="BFBFBF"/>
          </w:tcPr>
          <w:p w14:paraId="739AA261" w14:textId="77777777" w:rsidR="008C1F46" w:rsidRPr="006C00D9" w:rsidRDefault="008C1F46" w:rsidP="008C1F46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n</w:t>
            </w:r>
          </w:p>
        </w:tc>
        <w:tc>
          <w:tcPr>
            <w:tcW w:w="7344" w:type="dxa"/>
            <w:gridSpan w:val="2"/>
          </w:tcPr>
          <w:p w14:paraId="0E545DAD" w14:textId="77777777" w:rsidR="008C1F46" w:rsidRPr="006C00D9" w:rsidRDefault="008C1F46" w:rsidP="008C1F46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8C1F46" w:rsidRPr="006C00D9" w14:paraId="0E13CDF3" w14:textId="77777777" w:rsidTr="0027239C">
        <w:tc>
          <w:tcPr>
            <w:tcW w:w="1959" w:type="dxa"/>
            <w:shd w:val="clear" w:color="auto" w:fill="BFBFBF"/>
          </w:tcPr>
          <w:p w14:paraId="1EA7F3C2" w14:textId="77777777" w:rsidR="008C1F46" w:rsidRPr="006C00D9" w:rsidRDefault="008C1F46" w:rsidP="008C1F46">
            <w:pPr>
              <w:rPr>
                <w:rFonts w:ascii="Times New Roman" w:hAnsi="Times New Roman"/>
                <w:sz w:val="22"/>
                <w:lang w:val="es-MX"/>
              </w:rPr>
            </w:pPr>
            <w:proofErr w:type="spellStart"/>
            <w:r w:rsidRPr="006C00D9">
              <w:rPr>
                <w:rFonts w:ascii="Times New Roman" w:hAnsi="Times New Roman"/>
                <w:sz w:val="22"/>
                <w:lang w:val="es-MX"/>
              </w:rPr>
              <w:t>Poscondiciones</w:t>
            </w:r>
            <w:proofErr w:type="spellEnd"/>
          </w:p>
        </w:tc>
        <w:tc>
          <w:tcPr>
            <w:tcW w:w="7344" w:type="dxa"/>
            <w:gridSpan w:val="2"/>
          </w:tcPr>
          <w:p w14:paraId="2C3F28FA" w14:textId="02AE2AB3" w:rsidR="008C1F46" w:rsidRPr="00101DCA" w:rsidRDefault="005F4B90" w:rsidP="008C1F4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El sistema actualiza la información en la base de datos</w:t>
            </w:r>
          </w:p>
        </w:tc>
      </w:tr>
    </w:tbl>
    <w:p w14:paraId="28D08F90" w14:textId="352AE462" w:rsidR="001454EA" w:rsidRDefault="001454EA" w:rsidP="001454EA">
      <w:pPr>
        <w:rPr>
          <w:rFonts w:ascii="Times New Roman" w:hAnsi="Times New Roman"/>
        </w:rPr>
      </w:pPr>
    </w:p>
    <w:p w14:paraId="4988575F" w14:textId="77777777" w:rsidR="00951912" w:rsidRPr="006C00D9" w:rsidRDefault="00951912" w:rsidP="001454EA">
      <w:pPr>
        <w:rPr>
          <w:rFonts w:ascii="Times New Roman" w:hAnsi="Times New Roman"/>
        </w:rPr>
      </w:pPr>
    </w:p>
    <w:p w14:paraId="64204833" w14:textId="4F263407" w:rsidR="001454EA" w:rsidRPr="00B250A0" w:rsidRDefault="001454EA" w:rsidP="001454EA">
      <w:pPr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CU-</w:t>
      </w:r>
      <w:r w:rsidR="003A3F42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"</w:t>
      </w:r>
      <w:r w:rsidR="00040625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Generar informes</w:t>
      </w: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"</w:t>
      </w:r>
    </w:p>
    <w:p w14:paraId="457EB1E8" w14:textId="77777777" w:rsidR="001454EA" w:rsidRPr="006C00D9" w:rsidRDefault="001454EA" w:rsidP="001454EA">
      <w:pPr>
        <w:rPr>
          <w:rFonts w:ascii="Times New Roman" w:hAnsi="Times New Roman"/>
        </w:rPr>
      </w:pP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9"/>
        <w:gridCol w:w="2693"/>
        <w:gridCol w:w="4651"/>
      </w:tblGrid>
      <w:tr w:rsidR="001454EA" w:rsidRPr="006C00D9" w14:paraId="27022AAA" w14:textId="77777777" w:rsidTr="0027239C">
        <w:tc>
          <w:tcPr>
            <w:tcW w:w="1959" w:type="dxa"/>
            <w:shd w:val="clear" w:color="auto" w:fill="BFBFBF"/>
          </w:tcPr>
          <w:p w14:paraId="287BE1E8" w14:textId="77777777" w:rsidR="001454EA" w:rsidRPr="006C00D9" w:rsidRDefault="001454EA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Iniciador</w:t>
            </w:r>
          </w:p>
        </w:tc>
        <w:tc>
          <w:tcPr>
            <w:tcW w:w="7344" w:type="dxa"/>
            <w:gridSpan w:val="2"/>
          </w:tcPr>
          <w:p w14:paraId="339645D7" w14:textId="5AD2394F" w:rsidR="001454EA" w:rsidRPr="00930F5C" w:rsidRDefault="001454EA" w:rsidP="0027239C">
            <w:pPr>
              <w:rPr>
                <w:rFonts w:ascii="Times New Roman" w:hAnsi="Times New Roman"/>
                <w:sz w:val="22"/>
                <w:szCs w:val="22"/>
              </w:rPr>
            </w:pPr>
            <w:r w:rsidRPr="00930F5C">
              <w:rPr>
                <w:rFonts w:ascii="Times New Roman" w:hAnsi="Times New Roman"/>
                <w:sz w:val="22"/>
                <w:szCs w:val="22"/>
              </w:rPr>
              <w:t>Administrador</w:t>
            </w:r>
          </w:p>
        </w:tc>
      </w:tr>
      <w:tr w:rsidR="001454EA" w:rsidRPr="006C00D9" w14:paraId="3DAF3F36" w14:textId="77777777" w:rsidTr="0027239C">
        <w:tc>
          <w:tcPr>
            <w:tcW w:w="1959" w:type="dxa"/>
            <w:shd w:val="clear" w:color="auto" w:fill="BFBFBF"/>
          </w:tcPr>
          <w:p w14:paraId="192B8245" w14:textId="77777777" w:rsidR="001454EA" w:rsidRPr="006C00D9" w:rsidRDefault="001454EA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Otros actores</w:t>
            </w:r>
          </w:p>
        </w:tc>
        <w:tc>
          <w:tcPr>
            <w:tcW w:w="7344" w:type="dxa"/>
            <w:gridSpan w:val="2"/>
          </w:tcPr>
          <w:p w14:paraId="3531419F" w14:textId="7134E2CC" w:rsidR="001454EA" w:rsidRPr="00930F5C" w:rsidRDefault="005F4B90" w:rsidP="0027239C">
            <w:pPr>
              <w:rPr>
                <w:rFonts w:ascii="Times New Roman" w:hAnsi="Times New Roman"/>
                <w:sz w:val="22"/>
                <w:szCs w:val="22"/>
              </w:rPr>
            </w:pPr>
            <w:r w:rsidRPr="00930F5C">
              <w:rPr>
                <w:rFonts w:ascii="Times New Roman" w:hAnsi="Times New Roman"/>
                <w:sz w:val="22"/>
                <w:szCs w:val="22"/>
              </w:rPr>
              <w:t>Radicador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Pr="00930F5C">
              <w:rPr>
                <w:rFonts w:ascii="Times New Roman" w:hAnsi="Times New Roman"/>
                <w:sz w:val="22"/>
                <w:szCs w:val="22"/>
              </w:rPr>
              <w:t xml:space="preserve">auditor </w:t>
            </w:r>
            <w:r>
              <w:rPr>
                <w:rFonts w:ascii="Times New Roman" w:hAnsi="Times New Roman"/>
                <w:sz w:val="22"/>
                <w:szCs w:val="22"/>
              </w:rPr>
              <w:t>y s</w:t>
            </w:r>
            <w:r w:rsidR="001454EA" w:rsidRPr="00930F5C">
              <w:rPr>
                <w:rFonts w:ascii="Times New Roman" w:hAnsi="Times New Roman"/>
                <w:sz w:val="22"/>
                <w:szCs w:val="22"/>
              </w:rPr>
              <w:t>istema.</w:t>
            </w:r>
          </w:p>
        </w:tc>
      </w:tr>
      <w:tr w:rsidR="005F4B90" w:rsidRPr="006C00D9" w14:paraId="3C8061CA" w14:textId="77777777" w:rsidTr="0027239C">
        <w:tc>
          <w:tcPr>
            <w:tcW w:w="1959" w:type="dxa"/>
            <w:shd w:val="clear" w:color="auto" w:fill="BFBFBF"/>
          </w:tcPr>
          <w:p w14:paraId="0718DB47" w14:textId="77777777" w:rsidR="005F4B90" w:rsidRPr="006C00D9" w:rsidRDefault="005F4B90" w:rsidP="005F4B90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Precondiciones</w:t>
            </w:r>
          </w:p>
        </w:tc>
        <w:tc>
          <w:tcPr>
            <w:tcW w:w="7344" w:type="dxa"/>
            <w:gridSpan w:val="2"/>
          </w:tcPr>
          <w:p w14:paraId="5FA0F268" w14:textId="11F04487" w:rsidR="005F4B90" w:rsidRPr="00930F5C" w:rsidRDefault="005F4B90" w:rsidP="005F4B9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El usuario tendrá rol de radicador o auditor</w:t>
            </w:r>
            <w:r w:rsidRPr="00930F5C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1454EA" w:rsidRPr="006C00D9" w14:paraId="056163CD" w14:textId="77777777" w:rsidTr="0027239C">
        <w:tc>
          <w:tcPr>
            <w:tcW w:w="9303" w:type="dxa"/>
            <w:gridSpan w:val="3"/>
            <w:shd w:val="clear" w:color="auto" w:fill="BFBFBF"/>
          </w:tcPr>
          <w:p w14:paraId="24344C57" w14:textId="77777777" w:rsidR="001454EA" w:rsidRPr="006C00D9" w:rsidRDefault="001454EA" w:rsidP="0027239C">
            <w:pPr>
              <w:jc w:val="center"/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básico</w:t>
            </w:r>
          </w:p>
        </w:tc>
      </w:tr>
      <w:tr w:rsidR="001454EA" w:rsidRPr="006C00D9" w14:paraId="3E9C2E02" w14:textId="77777777" w:rsidTr="0027239C">
        <w:tc>
          <w:tcPr>
            <w:tcW w:w="4652" w:type="dxa"/>
            <w:gridSpan w:val="2"/>
            <w:shd w:val="clear" w:color="auto" w:fill="BFBFBF"/>
          </w:tcPr>
          <w:p w14:paraId="043E59D0" w14:textId="77777777" w:rsidR="001454EA" w:rsidRPr="006C00D9" w:rsidRDefault="001454EA" w:rsidP="0027239C">
            <w:pPr>
              <w:jc w:val="center"/>
              <w:rPr>
                <w:rFonts w:ascii="Times New Roman" w:hAnsi="Times New Roman"/>
                <w:b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b/>
                <w:sz w:val="22"/>
                <w:lang w:val="es-MX"/>
              </w:rPr>
              <w:lastRenderedPageBreak/>
              <w:t>Actor</w:t>
            </w:r>
          </w:p>
        </w:tc>
        <w:tc>
          <w:tcPr>
            <w:tcW w:w="4651" w:type="dxa"/>
            <w:shd w:val="clear" w:color="auto" w:fill="BFBFBF"/>
          </w:tcPr>
          <w:p w14:paraId="670825BA" w14:textId="77777777" w:rsidR="001454EA" w:rsidRPr="006C00D9" w:rsidRDefault="001454EA" w:rsidP="0027239C">
            <w:pPr>
              <w:jc w:val="center"/>
              <w:rPr>
                <w:rFonts w:ascii="Times New Roman" w:hAnsi="Times New Roman"/>
                <w:b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b/>
                <w:sz w:val="22"/>
                <w:lang w:val="es-MX"/>
              </w:rPr>
              <w:t>Sistema</w:t>
            </w:r>
          </w:p>
        </w:tc>
      </w:tr>
      <w:tr w:rsidR="001454EA" w:rsidRPr="006C00D9" w14:paraId="0F362163" w14:textId="77777777" w:rsidTr="0027239C">
        <w:tc>
          <w:tcPr>
            <w:tcW w:w="4652" w:type="dxa"/>
            <w:gridSpan w:val="2"/>
          </w:tcPr>
          <w:p w14:paraId="089DC99D" w14:textId="77777777" w:rsidR="001454EA" w:rsidRPr="006C00D9" w:rsidRDefault="001454EA" w:rsidP="0027239C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 xml:space="preserve">1. </w:t>
            </w:r>
            <w:r w:rsidRPr="00930F5C">
              <w:rPr>
                <w:rFonts w:ascii="Times New Roman" w:hAnsi="Times New Roman"/>
                <w:b/>
                <w:bCs/>
                <w:sz w:val="22"/>
                <w:lang w:val="es-MX"/>
              </w:rPr>
              <w:t>Administrador</w:t>
            </w:r>
            <w:r>
              <w:rPr>
                <w:rFonts w:ascii="Times New Roman" w:hAnsi="Times New Roman"/>
                <w:sz w:val="22"/>
                <w:lang w:val="es-MX"/>
              </w:rPr>
              <w:t>:</w:t>
            </w:r>
          </w:p>
        </w:tc>
        <w:tc>
          <w:tcPr>
            <w:tcW w:w="4651" w:type="dxa"/>
          </w:tcPr>
          <w:p w14:paraId="284C3912" w14:textId="77777777" w:rsidR="001454EA" w:rsidRPr="006C00D9" w:rsidRDefault="001454EA" w:rsidP="0027239C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3. </w:t>
            </w:r>
            <w:r w:rsidRPr="00930F5C">
              <w:rPr>
                <w:rFonts w:ascii="Times New Roman" w:hAnsi="Times New Roman"/>
                <w:b/>
                <w:bCs/>
                <w:sz w:val="22"/>
                <w:lang w:val="es-MX"/>
              </w:rPr>
              <w:t>Auditor</w:t>
            </w:r>
          </w:p>
        </w:tc>
      </w:tr>
      <w:tr w:rsidR="00052BC2" w:rsidRPr="006C00D9" w14:paraId="73F983E9" w14:textId="77777777" w:rsidTr="0027239C">
        <w:tc>
          <w:tcPr>
            <w:tcW w:w="4652" w:type="dxa"/>
            <w:gridSpan w:val="2"/>
          </w:tcPr>
          <w:p w14:paraId="2AAB8F22" w14:textId="4C90F7F8" w:rsidR="00052BC2" w:rsidRPr="006C00D9" w:rsidRDefault="00052BC2" w:rsidP="00052BC2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Ingresa al módulo informes</w:t>
            </w:r>
          </w:p>
        </w:tc>
        <w:tc>
          <w:tcPr>
            <w:tcW w:w="4651" w:type="dxa"/>
          </w:tcPr>
          <w:p w14:paraId="129EDFB9" w14:textId="2431FFB9" w:rsidR="00052BC2" w:rsidRPr="006C00D9" w:rsidRDefault="00052BC2" w:rsidP="00052BC2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Ingresa al módulo informes</w:t>
            </w:r>
          </w:p>
        </w:tc>
      </w:tr>
      <w:tr w:rsidR="00052BC2" w:rsidRPr="006C00D9" w14:paraId="3506B8C4" w14:textId="77777777" w:rsidTr="0027239C">
        <w:tc>
          <w:tcPr>
            <w:tcW w:w="4652" w:type="dxa"/>
            <w:gridSpan w:val="2"/>
          </w:tcPr>
          <w:p w14:paraId="46467B54" w14:textId="65E23630" w:rsidR="00052BC2" w:rsidRPr="006C00D9" w:rsidRDefault="00052BC2" w:rsidP="00052BC2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Elige una opción de informe  </w:t>
            </w:r>
          </w:p>
        </w:tc>
        <w:tc>
          <w:tcPr>
            <w:tcW w:w="4651" w:type="dxa"/>
          </w:tcPr>
          <w:p w14:paraId="18F61EC2" w14:textId="2D2C2EC8" w:rsidR="00052BC2" w:rsidRPr="006C00D9" w:rsidRDefault="00052BC2" w:rsidP="00052BC2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Elige una opción de informe  </w:t>
            </w:r>
          </w:p>
        </w:tc>
      </w:tr>
      <w:tr w:rsidR="00052BC2" w:rsidRPr="006C00D9" w14:paraId="73BACA09" w14:textId="77777777" w:rsidTr="0027239C">
        <w:tc>
          <w:tcPr>
            <w:tcW w:w="4652" w:type="dxa"/>
            <w:gridSpan w:val="2"/>
          </w:tcPr>
          <w:p w14:paraId="5DEB0B32" w14:textId="026D4070" w:rsidR="00052BC2" w:rsidRPr="006C00D9" w:rsidRDefault="00052BC2" w:rsidP="00052BC2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Da </w:t>
            </w:r>
            <w:proofErr w:type="spellStart"/>
            <w:r>
              <w:rPr>
                <w:rFonts w:ascii="Times New Roman" w:hAnsi="Times New Roman"/>
                <w:sz w:val="22"/>
                <w:lang w:val="es-MX"/>
              </w:rPr>
              <w:t>click</w:t>
            </w:r>
            <w:proofErr w:type="spellEnd"/>
            <w:r>
              <w:rPr>
                <w:rFonts w:ascii="Times New Roman" w:hAnsi="Times New Roman"/>
                <w:sz w:val="22"/>
                <w:lang w:val="es-MX"/>
              </w:rPr>
              <w:t xml:space="preserve"> en generar informe</w:t>
            </w:r>
          </w:p>
        </w:tc>
        <w:tc>
          <w:tcPr>
            <w:tcW w:w="4651" w:type="dxa"/>
          </w:tcPr>
          <w:p w14:paraId="1D196EC2" w14:textId="276BDDF5" w:rsidR="00052BC2" w:rsidRPr="006C00D9" w:rsidRDefault="00052BC2" w:rsidP="00052BC2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Da </w:t>
            </w:r>
            <w:proofErr w:type="spellStart"/>
            <w:r>
              <w:rPr>
                <w:rFonts w:ascii="Times New Roman" w:hAnsi="Times New Roman"/>
                <w:sz w:val="22"/>
                <w:lang w:val="es-MX"/>
              </w:rPr>
              <w:t>click</w:t>
            </w:r>
            <w:proofErr w:type="spellEnd"/>
            <w:r>
              <w:rPr>
                <w:rFonts w:ascii="Times New Roman" w:hAnsi="Times New Roman"/>
                <w:sz w:val="22"/>
                <w:lang w:val="es-MX"/>
              </w:rPr>
              <w:t xml:space="preserve"> en generar informe</w:t>
            </w:r>
          </w:p>
        </w:tc>
      </w:tr>
      <w:tr w:rsidR="00052BC2" w:rsidRPr="006C00D9" w14:paraId="41D62D3A" w14:textId="77777777" w:rsidTr="0027239C">
        <w:tc>
          <w:tcPr>
            <w:tcW w:w="4652" w:type="dxa"/>
            <w:gridSpan w:val="2"/>
          </w:tcPr>
          <w:p w14:paraId="5FE5B8FF" w14:textId="1E3D462B" w:rsidR="00052BC2" w:rsidRPr="006C00D9" w:rsidRDefault="00052BC2" w:rsidP="00052BC2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2</w:t>
            </w:r>
            <w:r w:rsidRPr="006C00D9">
              <w:rPr>
                <w:rFonts w:ascii="Times New Roman" w:hAnsi="Times New Roman"/>
                <w:sz w:val="22"/>
                <w:lang w:val="es-MX"/>
              </w:rPr>
              <w:t xml:space="preserve">. </w:t>
            </w:r>
            <w:r>
              <w:rPr>
                <w:rFonts w:ascii="Times New Roman" w:hAnsi="Times New Roman"/>
                <w:b/>
                <w:bCs/>
                <w:sz w:val="22"/>
                <w:lang w:val="es-MX"/>
              </w:rPr>
              <w:t>Radicador</w:t>
            </w:r>
            <w:r>
              <w:rPr>
                <w:rFonts w:ascii="Times New Roman" w:hAnsi="Times New Roman"/>
                <w:sz w:val="22"/>
                <w:lang w:val="es-MX"/>
              </w:rPr>
              <w:t>:</w:t>
            </w:r>
          </w:p>
        </w:tc>
        <w:tc>
          <w:tcPr>
            <w:tcW w:w="4651" w:type="dxa"/>
          </w:tcPr>
          <w:p w14:paraId="0AF7070D" w14:textId="584413C5" w:rsidR="00052BC2" w:rsidRPr="006C00D9" w:rsidRDefault="00052BC2" w:rsidP="00052BC2">
            <w:pPr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052BC2" w:rsidRPr="006C00D9" w14:paraId="38086EDA" w14:textId="77777777" w:rsidTr="0027239C">
        <w:tc>
          <w:tcPr>
            <w:tcW w:w="4652" w:type="dxa"/>
            <w:gridSpan w:val="2"/>
          </w:tcPr>
          <w:p w14:paraId="5091EA0E" w14:textId="0358FB7C" w:rsidR="00052BC2" w:rsidRDefault="00052BC2" w:rsidP="00052BC2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Ingresa al módulo informes</w:t>
            </w:r>
          </w:p>
        </w:tc>
        <w:tc>
          <w:tcPr>
            <w:tcW w:w="4651" w:type="dxa"/>
          </w:tcPr>
          <w:p w14:paraId="08CCE8B7" w14:textId="2D9C023D" w:rsidR="00052BC2" w:rsidRDefault="00052BC2" w:rsidP="00052BC2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4. </w:t>
            </w:r>
            <w:r w:rsidRPr="00930F5C">
              <w:rPr>
                <w:rFonts w:ascii="Times New Roman" w:hAnsi="Times New Roman"/>
                <w:b/>
                <w:bCs/>
                <w:sz w:val="22"/>
                <w:lang w:val="es-MX"/>
              </w:rPr>
              <w:t>Sistema</w:t>
            </w:r>
          </w:p>
        </w:tc>
      </w:tr>
      <w:tr w:rsidR="00052BC2" w:rsidRPr="006C00D9" w14:paraId="59EA7E0A" w14:textId="77777777" w:rsidTr="0027239C">
        <w:tc>
          <w:tcPr>
            <w:tcW w:w="4652" w:type="dxa"/>
            <w:gridSpan w:val="2"/>
          </w:tcPr>
          <w:p w14:paraId="369167C7" w14:textId="07B488E9" w:rsidR="00052BC2" w:rsidRPr="006C00D9" w:rsidRDefault="00052BC2" w:rsidP="00052BC2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Elige una opción de informe  </w:t>
            </w:r>
          </w:p>
        </w:tc>
        <w:tc>
          <w:tcPr>
            <w:tcW w:w="4651" w:type="dxa"/>
          </w:tcPr>
          <w:p w14:paraId="03471B2F" w14:textId="03E5A1FD" w:rsidR="00052BC2" w:rsidRPr="006C00D9" w:rsidRDefault="00052BC2" w:rsidP="00052BC2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Busca en la base de datos el informe solicitado por el usuario</w:t>
            </w:r>
          </w:p>
        </w:tc>
      </w:tr>
      <w:tr w:rsidR="00052BC2" w:rsidRPr="006C00D9" w14:paraId="1D22E8C8" w14:textId="77777777" w:rsidTr="0027239C">
        <w:tc>
          <w:tcPr>
            <w:tcW w:w="4652" w:type="dxa"/>
            <w:gridSpan w:val="2"/>
          </w:tcPr>
          <w:p w14:paraId="23B7228D" w14:textId="344DCADA" w:rsidR="00052BC2" w:rsidRPr="006C00D9" w:rsidRDefault="00052BC2" w:rsidP="00052BC2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 xml:space="preserve">Da </w:t>
            </w:r>
            <w:proofErr w:type="spellStart"/>
            <w:r>
              <w:rPr>
                <w:rFonts w:ascii="Times New Roman" w:hAnsi="Times New Roman"/>
                <w:sz w:val="22"/>
                <w:lang w:val="es-MX"/>
              </w:rPr>
              <w:t>click</w:t>
            </w:r>
            <w:proofErr w:type="spellEnd"/>
            <w:r>
              <w:rPr>
                <w:rFonts w:ascii="Times New Roman" w:hAnsi="Times New Roman"/>
                <w:sz w:val="22"/>
                <w:lang w:val="es-MX"/>
              </w:rPr>
              <w:t xml:space="preserve"> en generar informe</w:t>
            </w:r>
          </w:p>
        </w:tc>
        <w:tc>
          <w:tcPr>
            <w:tcW w:w="4651" w:type="dxa"/>
          </w:tcPr>
          <w:p w14:paraId="43B54B9F" w14:textId="056419F3" w:rsidR="00052BC2" w:rsidRPr="006C00D9" w:rsidRDefault="00052BC2" w:rsidP="00052BC2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Muestra por pantalla la información solicitada por el usuario</w:t>
            </w:r>
          </w:p>
        </w:tc>
      </w:tr>
      <w:tr w:rsidR="00052BC2" w:rsidRPr="006C00D9" w14:paraId="764CC5AD" w14:textId="77777777" w:rsidTr="0027239C">
        <w:tc>
          <w:tcPr>
            <w:tcW w:w="1959" w:type="dxa"/>
            <w:shd w:val="clear" w:color="auto" w:fill="BFBFBF"/>
          </w:tcPr>
          <w:p w14:paraId="13F226AC" w14:textId="77777777" w:rsidR="00052BC2" w:rsidRPr="006C00D9" w:rsidRDefault="00052BC2" w:rsidP="00052BC2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1</w:t>
            </w:r>
          </w:p>
        </w:tc>
        <w:tc>
          <w:tcPr>
            <w:tcW w:w="7344" w:type="dxa"/>
            <w:gridSpan w:val="2"/>
          </w:tcPr>
          <w:p w14:paraId="4BC24137" w14:textId="26E91C62" w:rsidR="00052BC2" w:rsidRPr="00101DCA" w:rsidRDefault="00052BC2" w:rsidP="00052BC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52BC2" w:rsidRPr="006C00D9" w14:paraId="5A1C3145" w14:textId="77777777" w:rsidTr="0027239C">
        <w:tc>
          <w:tcPr>
            <w:tcW w:w="1959" w:type="dxa"/>
            <w:shd w:val="clear" w:color="auto" w:fill="BFBFBF"/>
          </w:tcPr>
          <w:p w14:paraId="7A4870DC" w14:textId="77777777" w:rsidR="00052BC2" w:rsidRPr="006C00D9" w:rsidRDefault="00052BC2" w:rsidP="00052BC2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2</w:t>
            </w:r>
          </w:p>
        </w:tc>
        <w:tc>
          <w:tcPr>
            <w:tcW w:w="7344" w:type="dxa"/>
            <w:gridSpan w:val="2"/>
          </w:tcPr>
          <w:p w14:paraId="481EA13B" w14:textId="77777777" w:rsidR="00052BC2" w:rsidRPr="006C00D9" w:rsidRDefault="00052BC2" w:rsidP="00052BC2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052BC2" w:rsidRPr="006C00D9" w14:paraId="0C7F5B15" w14:textId="77777777" w:rsidTr="0027239C">
        <w:tc>
          <w:tcPr>
            <w:tcW w:w="1959" w:type="dxa"/>
            <w:shd w:val="clear" w:color="auto" w:fill="BFBFBF"/>
          </w:tcPr>
          <w:p w14:paraId="069AFFEF" w14:textId="77777777" w:rsidR="00052BC2" w:rsidRPr="006C00D9" w:rsidRDefault="00052BC2" w:rsidP="00052BC2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...</w:t>
            </w:r>
          </w:p>
        </w:tc>
        <w:tc>
          <w:tcPr>
            <w:tcW w:w="7344" w:type="dxa"/>
            <w:gridSpan w:val="2"/>
          </w:tcPr>
          <w:p w14:paraId="03591B77" w14:textId="77777777" w:rsidR="00052BC2" w:rsidRPr="006C00D9" w:rsidRDefault="00052BC2" w:rsidP="00052BC2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052BC2" w:rsidRPr="006C00D9" w14:paraId="6BC87342" w14:textId="77777777" w:rsidTr="0027239C">
        <w:tc>
          <w:tcPr>
            <w:tcW w:w="1959" w:type="dxa"/>
            <w:shd w:val="clear" w:color="auto" w:fill="BFBFBF"/>
          </w:tcPr>
          <w:p w14:paraId="0CD5E69C" w14:textId="77777777" w:rsidR="00052BC2" w:rsidRPr="006C00D9" w:rsidRDefault="00052BC2" w:rsidP="00052BC2">
            <w:pPr>
              <w:rPr>
                <w:rFonts w:ascii="Times New Roman" w:hAnsi="Times New Roman"/>
                <w:sz w:val="22"/>
                <w:lang w:val="es-MX"/>
              </w:rPr>
            </w:pPr>
            <w:r w:rsidRPr="006C00D9">
              <w:rPr>
                <w:rFonts w:ascii="Times New Roman" w:hAnsi="Times New Roman"/>
                <w:sz w:val="22"/>
                <w:lang w:val="es-MX"/>
              </w:rPr>
              <w:t>Flujo alternativo n</w:t>
            </w:r>
          </w:p>
        </w:tc>
        <w:tc>
          <w:tcPr>
            <w:tcW w:w="7344" w:type="dxa"/>
            <w:gridSpan w:val="2"/>
          </w:tcPr>
          <w:p w14:paraId="04FCA812" w14:textId="77777777" w:rsidR="00052BC2" w:rsidRPr="006C00D9" w:rsidRDefault="00052BC2" w:rsidP="00052BC2">
            <w:pPr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052BC2" w:rsidRPr="006C00D9" w14:paraId="4B346FDF" w14:textId="77777777" w:rsidTr="0027239C">
        <w:tc>
          <w:tcPr>
            <w:tcW w:w="1959" w:type="dxa"/>
            <w:shd w:val="clear" w:color="auto" w:fill="BFBFBF"/>
          </w:tcPr>
          <w:p w14:paraId="03FA9813" w14:textId="77777777" w:rsidR="00052BC2" w:rsidRPr="006C00D9" w:rsidRDefault="00052BC2" w:rsidP="00052BC2">
            <w:pPr>
              <w:rPr>
                <w:rFonts w:ascii="Times New Roman" w:hAnsi="Times New Roman"/>
                <w:sz w:val="22"/>
                <w:lang w:val="es-MX"/>
              </w:rPr>
            </w:pPr>
            <w:proofErr w:type="spellStart"/>
            <w:r w:rsidRPr="006C00D9">
              <w:rPr>
                <w:rFonts w:ascii="Times New Roman" w:hAnsi="Times New Roman"/>
                <w:sz w:val="22"/>
                <w:lang w:val="es-MX"/>
              </w:rPr>
              <w:t>Poscondiciones</w:t>
            </w:r>
            <w:proofErr w:type="spellEnd"/>
          </w:p>
        </w:tc>
        <w:tc>
          <w:tcPr>
            <w:tcW w:w="7344" w:type="dxa"/>
            <w:gridSpan w:val="2"/>
          </w:tcPr>
          <w:p w14:paraId="3FA8D65C" w14:textId="3B1F0B4F" w:rsidR="00052BC2" w:rsidRPr="00101DCA" w:rsidRDefault="00FE0840" w:rsidP="00052BC2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Muestra por pantalla la información solicitada por el usuario</w:t>
            </w:r>
          </w:p>
        </w:tc>
      </w:tr>
    </w:tbl>
    <w:p w14:paraId="35B49FCB" w14:textId="77777777" w:rsidR="001454EA" w:rsidRPr="006C00D9" w:rsidRDefault="001454EA" w:rsidP="001454EA">
      <w:pPr>
        <w:rPr>
          <w:rFonts w:ascii="Times New Roman" w:hAnsi="Times New Roman"/>
        </w:rPr>
      </w:pPr>
    </w:p>
    <w:p w14:paraId="5B7236BA" w14:textId="77777777" w:rsidR="001454EA" w:rsidRPr="006C00D9" w:rsidRDefault="001454EA" w:rsidP="001561AE">
      <w:pPr>
        <w:rPr>
          <w:rFonts w:ascii="Times New Roman" w:hAnsi="Times New Roman"/>
        </w:rPr>
      </w:pPr>
    </w:p>
    <w:sectPr w:rsidR="001454EA" w:rsidRPr="006C00D9" w:rsidSect="00D54D2B">
      <w:footerReference w:type="even" r:id="rId9"/>
      <w:footerReference w:type="default" r:id="rId10"/>
      <w:pgSz w:w="11907" w:h="16840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5EFF8" w14:textId="77777777" w:rsidR="00AB4C33" w:rsidRDefault="00AB4C33">
      <w:r>
        <w:separator/>
      </w:r>
    </w:p>
  </w:endnote>
  <w:endnote w:type="continuationSeparator" w:id="0">
    <w:p w14:paraId="62047A4E" w14:textId="77777777" w:rsidR="00AB4C33" w:rsidRDefault="00AB4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4" w14:textId="77777777" w:rsidR="00977C94" w:rsidRDefault="00977C94">
    <w:pPr>
      <w:jc w:val="right"/>
    </w:pPr>
    <w:r>
      <w:rPr>
        <w:sz w:val="22"/>
      </w:rPr>
      <w:t xml:space="preserve">Página </w:t>
    </w:r>
    <w:r w:rsidR="00497486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497486">
      <w:rPr>
        <w:rStyle w:val="Nmerodepgina"/>
      </w:rPr>
      <w:fldChar w:fldCharType="separate"/>
    </w:r>
    <w:r>
      <w:rPr>
        <w:rStyle w:val="Nmerodepgina"/>
        <w:noProof/>
      </w:rPr>
      <w:t>4</w:t>
    </w:r>
    <w:r w:rsidR="00497486">
      <w:rPr>
        <w:rStyle w:val="Nmerodepgina"/>
      </w:rPr>
      <w:fldChar w:fldCharType="end"/>
    </w:r>
  </w:p>
  <w:p w14:paraId="6A279645" w14:textId="77777777" w:rsidR="00977C94" w:rsidRDefault="00977C94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6" w14:textId="77777777" w:rsidR="00977C94" w:rsidRPr="00E31251" w:rsidRDefault="00497486">
    <w:pPr>
      <w:pStyle w:val="Piedepgina"/>
      <w:jc w:val="right"/>
      <w:rPr>
        <w:rFonts w:ascii="Calibri" w:hAnsi="Calibri"/>
        <w:sz w:val="22"/>
      </w:rPr>
    </w:pPr>
    <w:r w:rsidRPr="00E31251">
      <w:rPr>
        <w:rStyle w:val="Nmerodepgina"/>
        <w:rFonts w:ascii="Calibri" w:hAnsi="Calibri"/>
        <w:sz w:val="22"/>
      </w:rPr>
      <w:fldChar w:fldCharType="begin"/>
    </w:r>
    <w:r w:rsidR="00977C94" w:rsidRPr="00E31251">
      <w:rPr>
        <w:rStyle w:val="Nmerodepgina"/>
        <w:rFonts w:ascii="Calibri" w:hAnsi="Calibri"/>
        <w:sz w:val="22"/>
      </w:rPr>
      <w:instrText xml:space="preserve"> PAGE </w:instrText>
    </w:r>
    <w:r w:rsidRPr="00E31251">
      <w:rPr>
        <w:rStyle w:val="Nmerodepgina"/>
        <w:rFonts w:ascii="Calibri" w:hAnsi="Calibri"/>
        <w:sz w:val="22"/>
      </w:rPr>
      <w:fldChar w:fldCharType="separate"/>
    </w:r>
    <w:r w:rsidR="00D66FEF">
      <w:rPr>
        <w:rStyle w:val="Nmerodepgina"/>
        <w:rFonts w:ascii="Calibri" w:hAnsi="Calibri"/>
        <w:noProof/>
        <w:sz w:val="22"/>
      </w:rPr>
      <w:t>7</w:t>
    </w:r>
    <w:r w:rsidRPr="00E31251">
      <w:rPr>
        <w:rStyle w:val="Nmerodepgina"/>
        <w:rFonts w:ascii="Calibri" w:hAnsi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2DFC7" w14:textId="77777777" w:rsidR="00AB4C33" w:rsidRDefault="00AB4C33">
      <w:r>
        <w:separator/>
      </w:r>
    </w:p>
  </w:footnote>
  <w:footnote w:type="continuationSeparator" w:id="0">
    <w:p w14:paraId="798AAA8B" w14:textId="77777777" w:rsidR="00AB4C33" w:rsidRDefault="00AB4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66A"/>
    <w:multiLevelType w:val="hybridMultilevel"/>
    <w:tmpl w:val="87EE1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33E69"/>
    <w:multiLevelType w:val="hybridMultilevel"/>
    <w:tmpl w:val="A10E0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A386A"/>
    <w:multiLevelType w:val="multilevel"/>
    <w:tmpl w:val="58B0EB2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FC"/>
    <w:rsid w:val="00003EEA"/>
    <w:rsid w:val="000159BB"/>
    <w:rsid w:val="0003559C"/>
    <w:rsid w:val="00040625"/>
    <w:rsid w:val="00052774"/>
    <w:rsid w:val="00052BC2"/>
    <w:rsid w:val="00096D25"/>
    <w:rsid w:val="000D2169"/>
    <w:rsid w:val="000F7B60"/>
    <w:rsid w:val="00101DCA"/>
    <w:rsid w:val="0013066C"/>
    <w:rsid w:val="001454EA"/>
    <w:rsid w:val="00151C6D"/>
    <w:rsid w:val="001561AE"/>
    <w:rsid w:val="00160F76"/>
    <w:rsid w:val="00174725"/>
    <w:rsid w:val="001878F7"/>
    <w:rsid w:val="001E0522"/>
    <w:rsid w:val="001E7660"/>
    <w:rsid w:val="002047D9"/>
    <w:rsid w:val="00234E34"/>
    <w:rsid w:val="00270119"/>
    <w:rsid w:val="002973B4"/>
    <w:rsid w:val="002A0F12"/>
    <w:rsid w:val="002A6A48"/>
    <w:rsid w:val="002B4AAF"/>
    <w:rsid w:val="002B5424"/>
    <w:rsid w:val="002E15DC"/>
    <w:rsid w:val="0030265D"/>
    <w:rsid w:val="003049BA"/>
    <w:rsid w:val="00305463"/>
    <w:rsid w:val="00325702"/>
    <w:rsid w:val="003508ED"/>
    <w:rsid w:val="00361AFC"/>
    <w:rsid w:val="00362CDA"/>
    <w:rsid w:val="0037376A"/>
    <w:rsid w:val="00375DED"/>
    <w:rsid w:val="00390D4C"/>
    <w:rsid w:val="003A3F42"/>
    <w:rsid w:val="003C68F9"/>
    <w:rsid w:val="003D1163"/>
    <w:rsid w:val="003D1FC9"/>
    <w:rsid w:val="003F085B"/>
    <w:rsid w:val="003F55B7"/>
    <w:rsid w:val="0040020D"/>
    <w:rsid w:val="004319CC"/>
    <w:rsid w:val="004419A8"/>
    <w:rsid w:val="00461BC4"/>
    <w:rsid w:val="00496340"/>
    <w:rsid w:val="00497486"/>
    <w:rsid w:val="004B5D11"/>
    <w:rsid w:val="004C18D0"/>
    <w:rsid w:val="004D759E"/>
    <w:rsid w:val="004F4479"/>
    <w:rsid w:val="005048B6"/>
    <w:rsid w:val="00513426"/>
    <w:rsid w:val="00531E24"/>
    <w:rsid w:val="00573B22"/>
    <w:rsid w:val="00577D9E"/>
    <w:rsid w:val="0059064C"/>
    <w:rsid w:val="005972F4"/>
    <w:rsid w:val="005A4B33"/>
    <w:rsid w:val="005A5970"/>
    <w:rsid w:val="005B1C79"/>
    <w:rsid w:val="005C76C4"/>
    <w:rsid w:val="005F4B90"/>
    <w:rsid w:val="006012D6"/>
    <w:rsid w:val="00601F84"/>
    <w:rsid w:val="006075EA"/>
    <w:rsid w:val="00646D17"/>
    <w:rsid w:val="00647A9F"/>
    <w:rsid w:val="006C00D9"/>
    <w:rsid w:val="006C4553"/>
    <w:rsid w:val="006F7C80"/>
    <w:rsid w:val="0070191C"/>
    <w:rsid w:val="00705A59"/>
    <w:rsid w:val="007121BE"/>
    <w:rsid w:val="00777722"/>
    <w:rsid w:val="00784B26"/>
    <w:rsid w:val="007E7866"/>
    <w:rsid w:val="00833124"/>
    <w:rsid w:val="00855015"/>
    <w:rsid w:val="008B2B9C"/>
    <w:rsid w:val="008C1F46"/>
    <w:rsid w:val="008D3EB5"/>
    <w:rsid w:val="008D5BEF"/>
    <w:rsid w:val="008D5F34"/>
    <w:rsid w:val="008E435F"/>
    <w:rsid w:val="00901A15"/>
    <w:rsid w:val="00906776"/>
    <w:rsid w:val="0092035D"/>
    <w:rsid w:val="00927EE2"/>
    <w:rsid w:val="00930F5C"/>
    <w:rsid w:val="00937253"/>
    <w:rsid w:val="00943FDD"/>
    <w:rsid w:val="00945976"/>
    <w:rsid w:val="00951912"/>
    <w:rsid w:val="00960721"/>
    <w:rsid w:val="00977C94"/>
    <w:rsid w:val="00983F27"/>
    <w:rsid w:val="00985976"/>
    <w:rsid w:val="009A7CEE"/>
    <w:rsid w:val="009C7DD3"/>
    <w:rsid w:val="00A00D9B"/>
    <w:rsid w:val="00A00E71"/>
    <w:rsid w:val="00A05D5F"/>
    <w:rsid w:val="00A0683E"/>
    <w:rsid w:val="00A42BAE"/>
    <w:rsid w:val="00A53428"/>
    <w:rsid w:val="00A6189E"/>
    <w:rsid w:val="00A66E39"/>
    <w:rsid w:val="00AB4C33"/>
    <w:rsid w:val="00AC52FE"/>
    <w:rsid w:val="00AD38D6"/>
    <w:rsid w:val="00AD7CDC"/>
    <w:rsid w:val="00AE6096"/>
    <w:rsid w:val="00AE63CF"/>
    <w:rsid w:val="00B250A0"/>
    <w:rsid w:val="00B50909"/>
    <w:rsid w:val="00B57F91"/>
    <w:rsid w:val="00B74F22"/>
    <w:rsid w:val="00B75340"/>
    <w:rsid w:val="00B846F7"/>
    <w:rsid w:val="00BC1F5B"/>
    <w:rsid w:val="00BC5F6D"/>
    <w:rsid w:val="00BD2FB3"/>
    <w:rsid w:val="00BE07FC"/>
    <w:rsid w:val="00BE3B41"/>
    <w:rsid w:val="00C11B47"/>
    <w:rsid w:val="00C25B4B"/>
    <w:rsid w:val="00C50AB1"/>
    <w:rsid w:val="00C659AB"/>
    <w:rsid w:val="00CA2281"/>
    <w:rsid w:val="00CA4522"/>
    <w:rsid w:val="00CF5620"/>
    <w:rsid w:val="00CF79EA"/>
    <w:rsid w:val="00D00F05"/>
    <w:rsid w:val="00D21C13"/>
    <w:rsid w:val="00D2358F"/>
    <w:rsid w:val="00D3259A"/>
    <w:rsid w:val="00D36D34"/>
    <w:rsid w:val="00D42778"/>
    <w:rsid w:val="00D54D2B"/>
    <w:rsid w:val="00D66FEF"/>
    <w:rsid w:val="00DA64BB"/>
    <w:rsid w:val="00DD5C46"/>
    <w:rsid w:val="00E31251"/>
    <w:rsid w:val="00E3211F"/>
    <w:rsid w:val="00E439FE"/>
    <w:rsid w:val="00E6701E"/>
    <w:rsid w:val="00E777D5"/>
    <w:rsid w:val="00E903F3"/>
    <w:rsid w:val="00E92AD1"/>
    <w:rsid w:val="00EB4CF9"/>
    <w:rsid w:val="00EB6FED"/>
    <w:rsid w:val="00EE568F"/>
    <w:rsid w:val="00F03E14"/>
    <w:rsid w:val="00F167B2"/>
    <w:rsid w:val="00F24CBE"/>
    <w:rsid w:val="00F45F64"/>
    <w:rsid w:val="00F63258"/>
    <w:rsid w:val="00F65570"/>
    <w:rsid w:val="00F7017C"/>
    <w:rsid w:val="00F808DD"/>
    <w:rsid w:val="00F872BF"/>
    <w:rsid w:val="00FA7463"/>
    <w:rsid w:val="00FB3A8E"/>
    <w:rsid w:val="00FC04AC"/>
    <w:rsid w:val="00FC42EB"/>
    <w:rsid w:val="00FD7533"/>
    <w:rsid w:val="00FE0840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2794DF"/>
  <w15:docId w15:val="{83B2C47F-22AC-41B3-A9E3-4099899E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486"/>
    <w:pPr>
      <w:jc w:val="both"/>
    </w:pPr>
    <w:rPr>
      <w:rFonts w:ascii="Tahoma" w:hAnsi="Tahoma"/>
      <w:sz w:val="24"/>
      <w:szCs w:val="24"/>
      <w:lang w:eastAsia="es-ES"/>
    </w:rPr>
  </w:style>
  <w:style w:type="paragraph" w:styleId="Ttulo1">
    <w:name w:val="heading 1"/>
    <w:basedOn w:val="Normal"/>
    <w:next w:val="Normal"/>
    <w:autoRedefine/>
    <w:qFormat/>
    <w:rsid w:val="00497486"/>
    <w:pPr>
      <w:keepNext/>
      <w:numPr>
        <w:numId w:val="1"/>
      </w:numPr>
      <w:spacing w:before="240" w:after="60"/>
      <w:outlineLvl w:val="0"/>
    </w:pPr>
    <w:rPr>
      <w:rFonts w:cs="Tahoma"/>
      <w:b/>
      <w:bCs/>
      <w:smallCaps/>
      <w:kern w:val="3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autoRedefine/>
    <w:qFormat/>
    <w:rsid w:val="00497486"/>
    <w:pPr>
      <w:keepNext/>
      <w:numPr>
        <w:ilvl w:val="1"/>
        <w:numId w:val="1"/>
      </w:numPr>
      <w:spacing w:before="240" w:after="60"/>
      <w:outlineLvl w:val="1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autoRedefine/>
    <w:qFormat/>
    <w:rsid w:val="00497486"/>
    <w:pPr>
      <w:keepNext/>
      <w:numPr>
        <w:ilvl w:val="2"/>
        <w:numId w:val="1"/>
      </w:numPr>
      <w:tabs>
        <w:tab w:val="clear" w:pos="720"/>
        <w:tab w:val="num" w:pos="851"/>
      </w:tabs>
      <w:spacing w:before="240" w:after="60"/>
      <w:outlineLvl w:val="2"/>
    </w:pPr>
    <w:rPr>
      <w:rFonts w:cs="Tahoma"/>
      <w:b/>
      <w:bCs/>
      <w:sz w:val="28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autoRedefine/>
    <w:qFormat/>
    <w:rsid w:val="00497486"/>
    <w:pPr>
      <w:keepNext/>
      <w:numPr>
        <w:ilvl w:val="3"/>
        <w:numId w:val="1"/>
      </w:numPr>
      <w:tabs>
        <w:tab w:val="clear" w:pos="864"/>
        <w:tab w:val="num" w:pos="1134"/>
      </w:tabs>
      <w:spacing w:before="240" w:after="60"/>
      <w:ind w:left="1134" w:hanging="1134"/>
      <w:outlineLvl w:val="3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5">
    <w:name w:val="heading 5"/>
    <w:basedOn w:val="Normal"/>
    <w:next w:val="Normal"/>
    <w:autoRedefine/>
    <w:qFormat/>
    <w:rsid w:val="00497486"/>
    <w:pPr>
      <w:numPr>
        <w:ilvl w:val="4"/>
        <w:numId w:val="1"/>
      </w:numPr>
      <w:tabs>
        <w:tab w:val="clear" w:pos="1800"/>
        <w:tab w:val="num" w:pos="1418"/>
      </w:tabs>
      <w:spacing w:before="240" w:after="60"/>
      <w:ind w:left="1418" w:hanging="1418"/>
      <w:outlineLvl w:val="4"/>
    </w:pPr>
    <w:rPr>
      <w:b/>
      <w:bCs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6">
    <w:name w:val="heading 6"/>
    <w:basedOn w:val="Normal"/>
    <w:next w:val="Normal"/>
    <w:autoRedefine/>
    <w:qFormat/>
    <w:rsid w:val="00497486"/>
    <w:pPr>
      <w:keepNext/>
      <w:numPr>
        <w:ilvl w:val="5"/>
        <w:numId w:val="1"/>
      </w:numPr>
      <w:outlineLvl w:val="5"/>
    </w:pPr>
    <w:rPr>
      <w:b/>
      <w:b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autoRedefine/>
    <w:qFormat/>
    <w:rsid w:val="00497486"/>
    <w:pPr>
      <w:keepNext/>
      <w:numPr>
        <w:ilvl w:val="6"/>
        <w:numId w:val="1"/>
      </w:numPr>
      <w:outlineLvl w:val="6"/>
    </w:pPr>
    <w:rPr>
      <w:b/>
      <w:bCs/>
      <w:sz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autoRedefine/>
    <w:qFormat/>
    <w:rsid w:val="00497486"/>
    <w:pPr>
      <w:numPr>
        <w:ilvl w:val="7"/>
        <w:numId w:val="1"/>
      </w:numPr>
      <w:spacing w:before="240" w:after="60"/>
      <w:outlineLvl w:val="7"/>
    </w:pPr>
    <w:rPr>
      <w:b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autoRedefine/>
    <w:qFormat/>
    <w:rsid w:val="00497486"/>
    <w:pPr>
      <w:numPr>
        <w:ilvl w:val="8"/>
        <w:numId w:val="1"/>
      </w:numPr>
      <w:spacing w:before="240" w:after="60"/>
      <w:outlineLvl w:val="8"/>
    </w:pPr>
    <w:rPr>
      <w:rFonts w:cs="Arial"/>
      <w:b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497486"/>
    <w:pPr>
      <w:shd w:val="clear" w:color="auto" w:fill="000080"/>
    </w:pPr>
    <w:rPr>
      <w:rFonts w:cs="Tahoma"/>
    </w:rPr>
  </w:style>
  <w:style w:type="paragraph" w:styleId="TDC2">
    <w:name w:val="toc 2"/>
    <w:basedOn w:val="Normal"/>
    <w:next w:val="Normal"/>
    <w:autoRedefine/>
    <w:uiPriority w:val="39"/>
    <w:rsid w:val="00AD7CDC"/>
    <w:pPr>
      <w:tabs>
        <w:tab w:val="left" w:pos="851"/>
        <w:tab w:val="right" w:leader="dot" w:pos="9629"/>
      </w:tabs>
      <w:ind w:left="851" w:hanging="425"/>
    </w:pPr>
    <w:rPr>
      <w:rFonts w:ascii="Times New Roman" w:hAnsi="Times New Roman"/>
      <w:smallCaps/>
    </w:rPr>
  </w:style>
  <w:style w:type="character" w:styleId="Refdecomentario">
    <w:name w:val="annotation reference"/>
    <w:basedOn w:val="Fuentedeprrafopredeter"/>
    <w:semiHidden/>
    <w:rsid w:val="00497486"/>
    <w:rPr>
      <w:sz w:val="16"/>
      <w:szCs w:val="16"/>
    </w:rPr>
  </w:style>
  <w:style w:type="paragraph" w:customStyle="1" w:styleId="Encabezado1">
    <w:name w:val="Encabezado1"/>
    <w:basedOn w:val="Textosinformato"/>
    <w:next w:val="Normal"/>
    <w:autoRedefine/>
    <w:rsid w:val="00497486"/>
    <w:rPr>
      <w:rFonts w:ascii="Tahoma" w:hAnsi="Tahoma" w:cs="Tahoma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sinformato">
    <w:name w:val="Plain Text"/>
    <w:basedOn w:val="Normal"/>
    <w:semiHidden/>
    <w:rsid w:val="00497486"/>
    <w:rPr>
      <w:rFonts w:ascii="Courier New" w:hAnsi="Courier New" w:cs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AD7CDC"/>
    <w:pPr>
      <w:tabs>
        <w:tab w:val="left" w:pos="426"/>
        <w:tab w:val="right" w:leader="dot" w:pos="9629"/>
      </w:tabs>
      <w:spacing w:before="120" w:after="120"/>
      <w:ind w:left="426" w:hanging="426"/>
    </w:pPr>
    <w:rPr>
      <w:rFonts w:ascii="Times New Roman" w:hAnsi="Times New Roman"/>
      <w:b/>
      <w:bCs/>
      <w:caps/>
      <w:noProof/>
      <w:szCs w:val="28"/>
    </w:rPr>
  </w:style>
  <w:style w:type="paragraph" w:styleId="TDC3">
    <w:name w:val="toc 3"/>
    <w:basedOn w:val="Normal"/>
    <w:next w:val="Normal"/>
    <w:autoRedefine/>
    <w:uiPriority w:val="39"/>
    <w:rsid w:val="00AD7CDC"/>
    <w:pPr>
      <w:tabs>
        <w:tab w:val="left" w:pos="1418"/>
        <w:tab w:val="right" w:leader="dot" w:pos="9629"/>
      </w:tabs>
      <w:ind w:left="1418" w:hanging="567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AD7CDC"/>
    <w:pPr>
      <w:tabs>
        <w:tab w:val="right" w:leader="dot" w:pos="9629"/>
      </w:tabs>
      <w:ind w:left="1418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497486"/>
    <w:pPr>
      <w:ind w:left="96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497486"/>
    <w:pPr>
      <w:ind w:left="12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497486"/>
    <w:pPr>
      <w:ind w:left="144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497486"/>
    <w:pPr>
      <w:ind w:left="168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497486"/>
    <w:pPr>
      <w:ind w:left="1920"/>
    </w:pPr>
    <w:rPr>
      <w:rFonts w:ascii="Times New Roman" w:hAnsi="Times New Roman"/>
      <w:szCs w:val="21"/>
    </w:rPr>
  </w:style>
  <w:style w:type="paragraph" w:styleId="Ttulo">
    <w:name w:val="Title"/>
    <w:basedOn w:val="Normal"/>
    <w:next w:val="Normal"/>
    <w:autoRedefine/>
    <w:qFormat/>
    <w:rsid w:val="001561AE"/>
    <w:pPr>
      <w:jc w:val="center"/>
      <w:outlineLvl w:val="0"/>
    </w:pPr>
    <w:rPr>
      <w:rFonts w:cs="Tahoma"/>
      <w:b/>
      <w:bCs/>
      <w:kern w:val="28"/>
      <w:sz w:val="56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EncabTitulo1">
    <w:name w:val="Encab Titulo1"/>
    <w:basedOn w:val="Ttulo"/>
    <w:next w:val="Normal"/>
    <w:autoRedefine/>
    <w:rsid w:val="00497486"/>
    <w:rPr>
      <w:sz w:val="52"/>
      <w:u w:val="single"/>
    </w:rPr>
  </w:style>
  <w:style w:type="paragraph" w:styleId="Encabezado">
    <w:name w:val="header"/>
    <w:basedOn w:val="Normal"/>
    <w:semiHidden/>
    <w:rsid w:val="0049748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49748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497486"/>
  </w:style>
  <w:style w:type="character" w:styleId="Hipervnculo">
    <w:name w:val="Hyperlink"/>
    <w:basedOn w:val="Fuentedeprrafopredeter"/>
    <w:uiPriority w:val="99"/>
    <w:rsid w:val="004974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E63CF"/>
    <w:pPr>
      <w:ind w:left="708"/>
    </w:pPr>
  </w:style>
  <w:style w:type="paragraph" w:customStyle="1" w:styleId="EncabTitulo2">
    <w:name w:val="Encab Titulo2"/>
    <w:basedOn w:val="EncabTitulo1"/>
    <w:autoRedefine/>
    <w:rsid w:val="00497486"/>
    <w:rPr>
      <w:u w:val="none"/>
    </w:rPr>
  </w:style>
  <w:style w:type="paragraph" w:customStyle="1" w:styleId="EstiloTtulo4Izquierda0cmPrimeralnea0cm">
    <w:name w:val="Estilo Título 4 + Izquierda:  0 cm Primera línea:  0 cm"/>
    <w:basedOn w:val="Ttulo4"/>
    <w:rsid w:val="00497486"/>
    <w:pPr>
      <w:numPr>
        <w:ilvl w:val="0"/>
        <w:numId w:val="0"/>
      </w:numPr>
    </w:pPr>
    <w:rPr>
      <w:rFonts w:cs="Times New Roman"/>
      <w:szCs w:val="20"/>
    </w:rPr>
  </w:style>
  <w:style w:type="paragraph" w:customStyle="1" w:styleId="Default">
    <w:name w:val="Default"/>
    <w:rsid w:val="009459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P2163841">
    <w:name w:val="SP.2.163841"/>
    <w:basedOn w:val="Default"/>
    <w:next w:val="Default"/>
    <w:uiPriority w:val="99"/>
    <w:rsid w:val="00945976"/>
    <w:rPr>
      <w:color w:val="auto"/>
    </w:rPr>
  </w:style>
  <w:style w:type="character" w:customStyle="1" w:styleId="SC22206">
    <w:name w:val="SC.2.2206"/>
    <w:uiPriority w:val="99"/>
    <w:rsid w:val="00945976"/>
    <w:rPr>
      <w:color w:val="000000"/>
      <w:sz w:val="40"/>
      <w:szCs w:val="40"/>
    </w:rPr>
  </w:style>
  <w:style w:type="character" w:customStyle="1" w:styleId="SC22230">
    <w:name w:val="SC.2.2230"/>
    <w:uiPriority w:val="99"/>
    <w:rsid w:val="00945976"/>
    <w:rPr>
      <w:b/>
      <w:bCs/>
      <w:color w:val="000000"/>
      <w:sz w:val="19"/>
      <w:szCs w:val="19"/>
    </w:rPr>
  </w:style>
  <w:style w:type="paragraph" w:customStyle="1" w:styleId="SP2139265">
    <w:name w:val="SP.2.139265"/>
    <w:basedOn w:val="Default"/>
    <w:next w:val="Default"/>
    <w:uiPriority w:val="99"/>
    <w:rsid w:val="004319CC"/>
    <w:rPr>
      <w:color w:val="auto"/>
    </w:rPr>
  </w:style>
  <w:style w:type="character" w:customStyle="1" w:styleId="SC22225">
    <w:name w:val="SC.2.2225"/>
    <w:uiPriority w:val="99"/>
    <w:rsid w:val="004319CC"/>
    <w:rPr>
      <w:b/>
      <w:bCs/>
      <w:color w:val="000000"/>
      <w:sz w:val="19"/>
      <w:szCs w:val="19"/>
    </w:rPr>
  </w:style>
  <w:style w:type="paragraph" w:customStyle="1" w:styleId="SP2184321">
    <w:name w:val="SP.2.184321"/>
    <w:basedOn w:val="Default"/>
    <w:next w:val="Default"/>
    <w:uiPriority w:val="99"/>
    <w:rsid w:val="004319CC"/>
    <w:rPr>
      <w:color w:val="auto"/>
    </w:rPr>
  </w:style>
  <w:style w:type="paragraph" w:styleId="NormalWeb">
    <w:name w:val="Normal (Web)"/>
    <w:basedOn w:val="Normal"/>
    <w:uiPriority w:val="99"/>
    <w:unhideWhenUsed/>
    <w:rsid w:val="00174725"/>
    <w:pPr>
      <w:spacing w:before="100" w:beforeAutospacing="1" w:after="100" w:afterAutospacing="1"/>
      <w:jc w:val="left"/>
    </w:pPr>
    <w:rPr>
      <w:rFonts w:ascii="Times New Roman" w:hAnsi="Times New Roman"/>
      <w:lang w:eastAsia="es-AR"/>
    </w:rPr>
  </w:style>
  <w:style w:type="character" w:customStyle="1" w:styleId="apple-converted-space">
    <w:name w:val="apple-converted-space"/>
    <w:basedOn w:val="Fuentedeprrafopredeter"/>
    <w:rsid w:val="00174725"/>
  </w:style>
  <w:style w:type="paragraph" w:styleId="Textodeglobo">
    <w:name w:val="Balloon Text"/>
    <w:basedOn w:val="Normal"/>
    <w:link w:val="TextodegloboCar"/>
    <w:uiPriority w:val="99"/>
    <w:semiHidden/>
    <w:unhideWhenUsed/>
    <w:rsid w:val="004419A8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9A8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unhideWhenUsed/>
    <w:rsid w:val="00325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70191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A0F12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kern w:val="0"/>
      <w:lang w:val="es-ES"/>
      <w14:shadow w14:blurRad="0" w14:dist="0" w14:dir="0" w14:sx="0" w14:sy="0" w14:kx="0" w14:ky="0" w14:algn="none">
        <w14:srgbClr w14:val="000000"/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34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42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898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67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1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71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64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39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91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94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Diana\UNSE\SistemasInformaci&#243;n1\Pr&#225;ctica\2005\ERS-IEEE%20830(UML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F8C12B-B4B3-4D22-80F6-6C774D37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ERS-IEEE 830(UML).dot</Template>
  <TotalTime>0</TotalTime>
  <Pages>6</Pages>
  <Words>1288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contenidos</vt:lpstr>
    </vt:vector>
  </TitlesOfParts>
  <Company>Sony Electronics, Inc.</Company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contenidos</dc:title>
  <dc:creator>Facultad de Ciencias Exactas y Tecnologías - UNSE</dc:creator>
  <cp:lastModifiedBy>Luz Amparo Moreno Vera</cp:lastModifiedBy>
  <cp:revision>2</cp:revision>
  <cp:lastPrinted>2004-10-22T00:36:00Z</cp:lastPrinted>
  <dcterms:created xsi:type="dcterms:W3CDTF">2021-10-12T05:12:00Z</dcterms:created>
  <dcterms:modified xsi:type="dcterms:W3CDTF">2021-10-12T05:12:00Z</dcterms:modified>
</cp:coreProperties>
</file>